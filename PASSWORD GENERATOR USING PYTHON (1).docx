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14D4" w14:textId="06D1248C" w:rsidR="576062CF" w:rsidRPr="00C30C11" w:rsidRDefault="00C30C11" w:rsidP="00C30C11">
      <w:pPr>
        <w:jc w:val="center"/>
        <w:rPr>
          <w:rFonts w:ascii="Times New Roman" w:hAnsi="Times New Roman" w:cs="Times New Roman"/>
          <w:b/>
          <w:bCs/>
          <w:sz w:val="40"/>
          <w:szCs w:val="40"/>
        </w:rPr>
      </w:pPr>
      <w:r w:rsidRPr="00C30C11">
        <w:rPr>
          <w:rFonts w:ascii="Times New Roman" w:hAnsi="Times New Roman" w:cs="Times New Roman"/>
          <w:b/>
          <w:bCs/>
          <w:sz w:val="40"/>
          <w:szCs w:val="40"/>
        </w:rPr>
        <w:t>PASSWORD GENERATOR USING PYTHON</w:t>
      </w:r>
    </w:p>
    <w:p w14:paraId="08BCA239" w14:textId="303B5827" w:rsidR="576062CF" w:rsidRDefault="00C30C11" w:rsidP="00C30C11">
      <w:pPr>
        <w:ind w:firstLine="0"/>
        <w:jc w:val="center"/>
      </w:pPr>
      <w:r>
        <w:t>MOTION CUTS INTERNSHIP</w:t>
      </w:r>
    </w:p>
    <w:p w14:paraId="6874D989" w14:textId="6FB1915A" w:rsidR="00C30C11" w:rsidRDefault="00C30C11" w:rsidP="00C30C11">
      <w:pPr>
        <w:ind w:firstLine="0"/>
        <w:jc w:val="center"/>
      </w:pPr>
      <w:r>
        <w:t>PYTHON PROGRAMMING INTERNSHIP</w:t>
      </w:r>
    </w:p>
    <w:p w14:paraId="40384952" w14:textId="24CEE531" w:rsidR="00C30C11" w:rsidRDefault="00C30C11" w:rsidP="00C30C11">
      <w:pPr>
        <w:ind w:firstLine="0"/>
        <w:jc w:val="center"/>
      </w:pPr>
      <w:r>
        <w:t>WEEK 1</w:t>
      </w:r>
    </w:p>
    <w:p w14:paraId="47A80D18" w14:textId="0A03220C" w:rsidR="576062CF" w:rsidRDefault="576062CF" w:rsidP="00FD478C"/>
    <w:p w14:paraId="5C161746" w14:textId="77777777" w:rsidR="00C30C11" w:rsidRDefault="00C30C11" w:rsidP="00FD478C">
      <w:pPr>
        <w:pStyle w:val="Title"/>
      </w:pPr>
      <w:r>
        <w:t xml:space="preserve">SUBMITTED </w:t>
      </w:r>
      <w:proofErr w:type="gramStart"/>
      <w:r>
        <w:t>BY :</w:t>
      </w:r>
      <w:proofErr w:type="gramEnd"/>
      <w:r>
        <w:t xml:space="preserve"> </w:t>
      </w:r>
    </w:p>
    <w:p w14:paraId="150B27E4" w14:textId="6307EB7E" w:rsidR="576062CF" w:rsidRDefault="00C30C11" w:rsidP="00FD478C">
      <w:pPr>
        <w:pStyle w:val="Title"/>
      </w:pPr>
      <w:r>
        <w:t>BANUPRAKASH</w:t>
      </w:r>
      <w:r w:rsidR="576062CF" w:rsidRPr="00FD478C">
        <w:t xml:space="preserve"> </w:t>
      </w:r>
    </w:p>
    <w:p w14:paraId="6AFCF940" w14:textId="77777777" w:rsidR="00C30C11" w:rsidRPr="00C30C11" w:rsidRDefault="00C30C11" w:rsidP="00C30C11"/>
    <w:p w14:paraId="1B4F7E21" w14:textId="05DF8E85" w:rsidR="576062CF" w:rsidRDefault="00C30C11" w:rsidP="00C30C11">
      <w:pPr>
        <w:jc w:val="center"/>
      </w:pPr>
      <w:r>
        <w:t xml:space="preserve">COLLEGE </w:t>
      </w:r>
      <w:proofErr w:type="gramStart"/>
      <w:r>
        <w:t>NAME :</w:t>
      </w:r>
      <w:proofErr w:type="gramEnd"/>
      <w:r>
        <w:t xml:space="preserve"> DAYANANDA SAGAR COLLEGE OF ENGINEERING</w:t>
      </w:r>
    </w:p>
    <w:p w14:paraId="53A67162" w14:textId="77777777" w:rsidR="717E282B" w:rsidRDefault="717E282B" w:rsidP="00DF3215"/>
    <w:p w14:paraId="33589BB0" w14:textId="77777777" w:rsidR="717E282B" w:rsidRDefault="717E282B" w:rsidP="00DF3215"/>
    <w:p w14:paraId="695975AB" w14:textId="77777777" w:rsidR="717E282B" w:rsidRDefault="717E282B" w:rsidP="00DF3215"/>
    <w:p w14:paraId="28040CF2" w14:textId="77777777" w:rsidR="717E282B" w:rsidRDefault="717E282B" w:rsidP="00DF3215"/>
    <w:p w14:paraId="3E716200" w14:textId="77777777" w:rsidR="709762D6" w:rsidRDefault="709762D6" w:rsidP="00DF3215"/>
    <w:p w14:paraId="1EC97BC9" w14:textId="77777777" w:rsidR="709762D6" w:rsidRDefault="709762D6" w:rsidP="00DF3215"/>
    <w:p w14:paraId="329E8312" w14:textId="77777777" w:rsidR="717E282B" w:rsidRDefault="717E282B" w:rsidP="00DF3215"/>
    <w:p w14:paraId="06171419" w14:textId="77777777" w:rsidR="5643BF48" w:rsidRDefault="5643BF48" w:rsidP="00DF3215"/>
    <w:p w14:paraId="3E6AAC4B" w14:textId="77777777" w:rsidR="733B038C" w:rsidRDefault="733B038C" w:rsidP="00DF3215"/>
    <w:p w14:paraId="1D608F57" w14:textId="77777777" w:rsidR="717E282B" w:rsidRDefault="717E282B" w:rsidP="00DF3215"/>
    <w:p w14:paraId="7A33A0E3" w14:textId="77777777" w:rsidR="576062CF" w:rsidRDefault="576062CF" w:rsidP="576062CF">
      <w:r>
        <w:br w:type="page"/>
      </w:r>
    </w:p>
    <w:p w14:paraId="1D570843" w14:textId="77777777" w:rsidR="00C30C11" w:rsidRPr="00C30C11" w:rsidRDefault="00C30C11" w:rsidP="00904DBE">
      <w:pPr>
        <w:pStyle w:val="SectionTitle"/>
        <w:rPr>
          <w:rFonts w:ascii="Times New Roman" w:hAnsi="Times New Roman" w:cs="Times New Roman"/>
          <w:sz w:val="40"/>
          <w:szCs w:val="40"/>
        </w:rPr>
      </w:pPr>
      <w:r w:rsidRPr="00C30C11">
        <w:rPr>
          <w:rFonts w:ascii="Times New Roman" w:hAnsi="Times New Roman" w:cs="Times New Roman"/>
          <w:sz w:val="40"/>
          <w:szCs w:val="40"/>
        </w:rPr>
        <w:lastRenderedPageBreak/>
        <w:t xml:space="preserve">CONTENTS </w:t>
      </w:r>
    </w:p>
    <w:p w14:paraId="5090D375" w14:textId="77777777" w:rsidR="00C30C11" w:rsidRPr="00C30C11" w:rsidRDefault="00C30C11" w:rsidP="00C30C11">
      <w:pPr>
        <w:pStyle w:val="SectionTitle"/>
        <w:numPr>
          <w:ilvl w:val="0"/>
          <w:numId w:val="1"/>
        </w:numPr>
        <w:jc w:val="left"/>
        <w:rPr>
          <w:rFonts w:ascii="Times New Roman" w:hAnsi="Times New Roman" w:cs="Times New Roman"/>
          <w:b w:val="0"/>
          <w:bCs w:val="0"/>
        </w:rPr>
      </w:pPr>
      <w:r w:rsidRPr="00C30C11">
        <w:rPr>
          <w:rFonts w:ascii="Times New Roman" w:hAnsi="Times New Roman" w:cs="Times New Roman"/>
          <w:b w:val="0"/>
          <w:bCs w:val="0"/>
        </w:rPr>
        <w:t>INTRODUCTION</w:t>
      </w:r>
    </w:p>
    <w:p w14:paraId="475F9AAE" w14:textId="77777777" w:rsidR="00C30C11" w:rsidRPr="00C30C11" w:rsidRDefault="00C30C11" w:rsidP="00C30C11">
      <w:pPr>
        <w:pStyle w:val="SectionTitle"/>
        <w:numPr>
          <w:ilvl w:val="0"/>
          <w:numId w:val="1"/>
        </w:numPr>
        <w:jc w:val="left"/>
        <w:rPr>
          <w:rFonts w:ascii="Times New Roman" w:hAnsi="Times New Roman" w:cs="Times New Roman"/>
          <w:b w:val="0"/>
          <w:bCs w:val="0"/>
        </w:rPr>
      </w:pPr>
      <w:r w:rsidRPr="00C30C11">
        <w:rPr>
          <w:rFonts w:ascii="Times New Roman" w:hAnsi="Times New Roman" w:cs="Times New Roman"/>
          <w:b w:val="0"/>
          <w:bCs w:val="0"/>
        </w:rPr>
        <w:t>ALGORITHM</w:t>
      </w:r>
    </w:p>
    <w:p w14:paraId="6A8A588D" w14:textId="77777777" w:rsidR="00C30C11" w:rsidRPr="00C30C11" w:rsidRDefault="00C30C11" w:rsidP="00C30C11">
      <w:pPr>
        <w:pStyle w:val="SectionTitle"/>
        <w:numPr>
          <w:ilvl w:val="0"/>
          <w:numId w:val="1"/>
        </w:numPr>
        <w:jc w:val="left"/>
        <w:rPr>
          <w:rFonts w:ascii="Times New Roman" w:hAnsi="Times New Roman" w:cs="Times New Roman"/>
          <w:b w:val="0"/>
          <w:bCs w:val="0"/>
        </w:rPr>
      </w:pPr>
      <w:r w:rsidRPr="00C30C11">
        <w:rPr>
          <w:rFonts w:ascii="Times New Roman" w:hAnsi="Times New Roman" w:cs="Times New Roman"/>
          <w:b w:val="0"/>
          <w:bCs w:val="0"/>
        </w:rPr>
        <w:t>PROGRAM</w:t>
      </w:r>
    </w:p>
    <w:p w14:paraId="56941A91" w14:textId="77777777" w:rsidR="00C30C11" w:rsidRPr="00C30C11" w:rsidRDefault="00C30C11" w:rsidP="00C30C11">
      <w:pPr>
        <w:pStyle w:val="SectionTitle"/>
        <w:numPr>
          <w:ilvl w:val="0"/>
          <w:numId w:val="1"/>
        </w:numPr>
        <w:jc w:val="left"/>
        <w:rPr>
          <w:rFonts w:ascii="Times New Roman" w:hAnsi="Times New Roman" w:cs="Times New Roman"/>
          <w:b w:val="0"/>
          <w:bCs w:val="0"/>
        </w:rPr>
      </w:pPr>
      <w:r w:rsidRPr="00C30C11">
        <w:rPr>
          <w:rFonts w:ascii="Times New Roman" w:hAnsi="Times New Roman" w:cs="Times New Roman"/>
          <w:b w:val="0"/>
          <w:bCs w:val="0"/>
        </w:rPr>
        <w:t>APPLICATIONS</w:t>
      </w:r>
    </w:p>
    <w:p w14:paraId="2B7C585A" w14:textId="77777777" w:rsidR="00C30C11" w:rsidRPr="00C30C11" w:rsidRDefault="00C30C11" w:rsidP="00C30C11">
      <w:pPr>
        <w:pStyle w:val="SectionTitle"/>
        <w:numPr>
          <w:ilvl w:val="0"/>
          <w:numId w:val="1"/>
        </w:numPr>
        <w:jc w:val="left"/>
        <w:rPr>
          <w:rFonts w:ascii="Times New Roman" w:hAnsi="Times New Roman" w:cs="Times New Roman"/>
          <w:b w:val="0"/>
          <w:bCs w:val="0"/>
        </w:rPr>
      </w:pPr>
      <w:r w:rsidRPr="00C30C11">
        <w:rPr>
          <w:rFonts w:ascii="Times New Roman" w:hAnsi="Times New Roman" w:cs="Times New Roman"/>
          <w:b w:val="0"/>
          <w:bCs w:val="0"/>
        </w:rPr>
        <w:t>ADVANTAGES</w:t>
      </w:r>
    </w:p>
    <w:p w14:paraId="6672A0B1" w14:textId="77777777" w:rsidR="00C30C11" w:rsidRPr="00C30C11" w:rsidRDefault="00C30C11" w:rsidP="00C30C11">
      <w:pPr>
        <w:pStyle w:val="SectionTitle"/>
        <w:numPr>
          <w:ilvl w:val="0"/>
          <w:numId w:val="1"/>
        </w:numPr>
        <w:jc w:val="left"/>
        <w:rPr>
          <w:rFonts w:ascii="Times New Roman" w:hAnsi="Times New Roman" w:cs="Times New Roman"/>
          <w:b w:val="0"/>
          <w:bCs w:val="0"/>
        </w:rPr>
      </w:pPr>
      <w:r w:rsidRPr="00C30C11">
        <w:rPr>
          <w:rFonts w:ascii="Times New Roman" w:hAnsi="Times New Roman" w:cs="Times New Roman"/>
          <w:b w:val="0"/>
          <w:bCs w:val="0"/>
        </w:rPr>
        <w:t>CONCLUSION</w:t>
      </w:r>
    </w:p>
    <w:p w14:paraId="29B02D36" w14:textId="54B9D6C0" w:rsidR="00904DBE" w:rsidRPr="00C30C11" w:rsidRDefault="00904DBE" w:rsidP="00B41305">
      <w:pPr>
        <w:pStyle w:val="SectionTitle"/>
        <w:ind w:left="360"/>
        <w:jc w:val="left"/>
        <w:rPr>
          <w:rFonts w:ascii="Times New Roman" w:hAnsi="Times New Roman" w:cs="Times New Roman"/>
          <w:b w:val="0"/>
          <w:bCs w:val="0"/>
        </w:rPr>
      </w:pPr>
    </w:p>
    <w:p w14:paraId="4DDF3CB8" w14:textId="46B02B0F" w:rsidR="576062CF" w:rsidRPr="007D4A2B" w:rsidRDefault="576062CF" w:rsidP="00C30C11">
      <w:r>
        <w:br w:type="page"/>
      </w:r>
    </w:p>
    <w:p w14:paraId="097B4659" w14:textId="5DF5C017" w:rsidR="00874C87" w:rsidRPr="00874C87" w:rsidRDefault="00C30C11" w:rsidP="00164170">
      <w:pPr>
        <w:jc w:val="center"/>
        <w:rPr>
          <w:rFonts w:ascii="Times New Roman" w:hAnsi="Times New Roman" w:cs="Times New Roman"/>
          <w:b/>
          <w:bCs/>
          <w:sz w:val="40"/>
          <w:szCs w:val="40"/>
        </w:rPr>
      </w:pPr>
      <w:r w:rsidRPr="00874C87">
        <w:rPr>
          <w:rFonts w:ascii="Times New Roman" w:hAnsi="Times New Roman" w:cs="Times New Roman"/>
          <w:b/>
          <w:bCs/>
          <w:sz w:val="40"/>
          <w:szCs w:val="40"/>
        </w:rPr>
        <w:lastRenderedPageBreak/>
        <w:t>INTRODUCTION</w:t>
      </w:r>
    </w:p>
    <w:p w14:paraId="59467F4D" w14:textId="77777777" w:rsidR="00874C87" w:rsidRPr="00874C87" w:rsidRDefault="00874C87" w:rsidP="00164170">
      <w:pPr>
        <w:spacing w:line="360" w:lineRule="auto"/>
        <w:rPr>
          <w:rFonts w:ascii="Times New Roman" w:hAnsi="Times New Roman" w:cs="Times New Roman"/>
        </w:rPr>
      </w:pPr>
      <w:r w:rsidRPr="00874C87">
        <w:rPr>
          <w:rFonts w:ascii="Times New Roman" w:hAnsi="Times New Roman" w:cs="Times New Roman"/>
        </w:rPr>
        <w:t>In the digital age, online security is of paramount importance. Passwords play a crucial role in safeguarding our personal and sensitive information. However, creating strong and unique passwords for multiple accounts can be a daunting task. This is where a password generator comes to the rescue.</w:t>
      </w:r>
    </w:p>
    <w:p w14:paraId="5F939EEB" w14:textId="6B86C1F0" w:rsidR="00874C87" w:rsidRPr="00874C87" w:rsidRDefault="00874C87" w:rsidP="00164170">
      <w:pPr>
        <w:spacing w:line="360" w:lineRule="auto"/>
        <w:ind w:firstLine="0"/>
        <w:rPr>
          <w:rFonts w:ascii="Times New Roman" w:hAnsi="Times New Roman" w:cs="Times New Roman"/>
        </w:rPr>
      </w:pPr>
      <w:r w:rsidRPr="00874C87">
        <w:rPr>
          <w:rFonts w:ascii="Times New Roman" w:hAnsi="Times New Roman" w:cs="Times New Roman"/>
        </w:rPr>
        <w:t>A password generator is a handy tool that can automatically generate complex and random passwords, making it much harder for unauthorized individuals to gain access to your accounts. In this Python project, we will explore how to create a password generator that can help you generate strong and secure passwords for your various online accounts.</w:t>
      </w:r>
    </w:p>
    <w:p w14:paraId="0AF3B25F" w14:textId="076291F9" w:rsidR="00874C87" w:rsidRDefault="00874C87" w:rsidP="00164170">
      <w:pPr>
        <w:spacing w:line="360" w:lineRule="auto"/>
        <w:rPr>
          <w:rFonts w:ascii="Times New Roman" w:hAnsi="Times New Roman" w:cs="Times New Roman"/>
        </w:rPr>
      </w:pPr>
      <w:r w:rsidRPr="00874C87">
        <w:rPr>
          <w:rFonts w:ascii="Times New Roman" w:hAnsi="Times New Roman" w:cs="Times New Roman"/>
        </w:rPr>
        <w:t>The password generator will have the following features:</w:t>
      </w:r>
    </w:p>
    <w:p w14:paraId="06EBF3DF" w14:textId="77777777" w:rsidR="00164170" w:rsidRPr="00874C87" w:rsidRDefault="00164170" w:rsidP="00164170">
      <w:pPr>
        <w:spacing w:line="360" w:lineRule="auto"/>
        <w:rPr>
          <w:rFonts w:ascii="Times New Roman" w:hAnsi="Times New Roman" w:cs="Times New Roman"/>
        </w:rPr>
      </w:pPr>
    </w:p>
    <w:p w14:paraId="4838ADEC" w14:textId="25EEBA05" w:rsidR="00874C87" w:rsidRPr="00874C87" w:rsidRDefault="00874C87" w:rsidP="00164170">
      <w:pPr>
        <w:pStyle w:val="ListParagraph"/>
        <w:numPr>
          <w:ilvl w:val="0"/>
          <w:numId w:val="2"/>
        </w:numPr>
        <w:spacing w:line="360" w:lineRule="auto"/>
        <w:rPr>
          <w:rFonts w:ascii="Times New Roman" w:hAnsi="Times New Roman" w:cs="Times New Roman"/>
        </w:rPr>
      </w:pPr>
      <w:r w:rsidRPr="00874C87">
        <w:rPr>
          <w:rFonts w:ascii="Times New Roman" w:hAnsi="Times New Roman" w:cs="Times New Roman"/>
        </w:rPr>
        <w:t>Customizable Password Strength: Users can define the complexity of the password, such as length, inclusion of uppercase and lowercase letters, numbers, and special characters.</w:t>
      </w:r>
    </w:p>
    <w:p w14:paraId="7A68EA3A" w14:textId="77777777" w:rsidR="00874C87" w:rsidRPr="00874C87" w:rsidRDefault="00874C87" w:rsidP="00164170">
      <w:pPr>
        <w:pStyle w:val="ListParagraph"/>
        <w:spacing w:line="360" w:lineRule="auto"/>
        <w:ind w:left="1080" w:firstLine="0"/>
        <w:rPr>
          <w:rFonts w:ascii="Times New Roman" w:hAnsi="Times New Roman" w:cs="Times New Roman"/>
        </w:rPr>
      </w:pPr>
    </w:p>
    <w:p w14:paraId="070E37B2" w14:textId="384578B9" w:rsidR="00874C87" w:rsidRDefault="00874C87" w:rsidP="00164170">
      <w:pPr>
        <w:pStyle w:val="ListParagraph"/>
        <w:numPr>
          <w:ilvl w:val="0"/>
          <w:numId w:val="2"/>
        </w:numPr>
        <w:spacing w:line="360" w:lineRule="auto"/>
        <w:rPr>
          <w:rFonts w:ascii="Times New Roman" w:hAnsi="Times New Roman" w:cs="Times New Roman"/>
        </w:rPr>
      </w:pPr>
      <w:r w:rsidRPr="00874C87">
        <w:rPr>
          <w:rFonts w:ascii="Times New Roman" w:hAnsi="Times New Roman" w:cs="Times New Roman"/>
        </w:rPr>
        <w:t>Randomization: The passwords generated will be truly random, making them difficult to guess.</w:t>
      </w:r>
    </w:p>
    <w:p w14:paraId="50ED20F9" w14:textId="77777777" w:rsidR="00164170" w:rsidRPr="00164170" w:rsidRDefault="00164170" w:rsidP="00164170">
      <w:pPr>
        <w:spacing w:line="360" w:lineRule="auto"/>
        <w:ind w:firstLine="0"/>
        <w:rPr>
          <w:rFonts w:ascii="Times New Roman" w:hAnsi="Times New Roman" w:cs="Times New Roman"/>
        </w:rPr>
      </w:pPr>
    </w:p>
    <w:p w14:paraId="6FFA5B27" w14:textId="190D4F7D" w:rsidR="00874C87" w:rsidRPr="00164170" w:rsidRDefault="00874C87" w:rsidP="00164170">
      <w:pPr>
        <w:pStyle w:val="ListParagraph"/>
        <w:numPr>
          <w:ilvl w:val="0"/>
          <w:numId w:val="2"/>
        </w:numPr>
        <w:spacing w:line="360" w:lineRule="auto"/>
        <w:rPr>
          <w:rFonts w:ascii="Times New Roman" w:hAnsi="Times New Roman" w:cs="Times New Roman"/>
        </w:rPr>
      </w:pPr>
      <w:r w:rsidRPr="00164170">
        <w:rPr>
          <w:rFonts w:ascii="Times New Roman" w:hAnsi="Times New Roman" w:cs="Times New Roman"/>
        </w:rPr>
        <w:t>User-Friendly Interface: The generator can be used through a simple command-line interface, making it accessible to a wide range of users.</w:t>
      </w:r>
    </w:p>
    <w:p w14:paraId="311BF831" w14:textId="77777777" w:rsidR="00164170" w:rsidRPr="00164170" w:rsidRDefault="00164170" w:rsidP="00164170">
      <w:pPr>
        <w:spacing w:line="360" w:lineRule="auto"/>
        <w:ind w:firstLine="0"/>
        <w:rPr>
          <w:rFonts w:ascii="Times New Roman" w:hAnsi="Times New Roman" w:cs="Times New Roman"/>
        </w:rPr>
      </w:pPr>
    </w:p>
    <w:p w14:paraId="7287CB58" w14:textId="77777777" w:rsidR="00874C87" w:rsidRPr="00874C87" w:rsidRDefault="00874C87" w:rsidP="00164170">
      <w:pPr>
        <w:spacing w:line="360" w:lineRule="auto"/>
        <w:rPr>
          <w:rFonts w:ascii="Times New Roman" w:hAnsi="Times New Roman" w:cs="Times New Roman"/>
        </w:rPr>
      </w:pPr>
      <w:r w:rsidRPr="00874C87">
        <w:rPr>
          <w:rFonts w:ascii="Times New Roman" w:hAnsi="Times New Roman" w:cs="Times New Roman"/>
        </w:rPr>
        <w:t>4. Security: The generated passwords will adhere to best practices in password security, such as avoiding easily guessable patterns and using a sufficient length.</w:t>
      </w:r>
    </w:p>
    <w:p w14:paraId="5E90E9A0" w14:textId="77777777" w:rsidR="00874C87" w:rsidRPr="00874C87" w:rsidRDefault="00874C87" w:rsidP="00874C87">
      <w:pPr>
        <w:rPr>
          <w:rFonts w:ascii="Times New Roman" w:hAnsi="Times New Roman" w:cs="Times New Roman"/>
        </w:rPr>
      </w:pPr>
    </w:p>
    <w:p w14:paraId="762A26BF" w14:textId="77777777" w:rsidR="576062CF" w:rsidRDefault="576062CF">
      <w:r>
        <w:br w:type="page"/>
      </w:r>
    </w:p>
    <w:p w14:paraId="497B9F74" w14:textId="640CDB7A" w:rsidR="576062CF" w:rsidRPr="00874C87" w:rsidRDefault="00874C87" w:rsidP="00164170">
      <w:pPr>
        <w:ind w:firstLine="0"/>
        <w:jc w:val="center"/>
        <w:rPr>
          <w:rFonts w:ascii="Times New Roman" w:hAnsi="Times New Roman" w:cs="Times New Roman"/>
          <w:b/>
          <w:bCs/>
          <w:sz w:val="40"/>
          <w:szCs w:val="40"/>
        </w:rPr>
      </w:pPr>
      <w:proofErr w:type="gramStart"/>
      <w:r w:rsidRPr="00874C87">
        <w:rPr>
          <w:rFonts w:ascii="Times New Roman" w:hAnsi="Times New Roman" w:cs="Times New Roman"/>
          <w:b/>
          <w:bCs/>
          <w:sz w:val="40"/>
          <w:szCs w:val="40"/>
        </w:rPr>
        <w:lastRenderedPageBreak/>
        <w:t>ALGORITHM :</w:t>
      </w:r>
      <w:proofErr w:type="gramEnd"/>
    </w:p>
    <w:p w14:paraId="032149C9" w14:textId="77777777"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1. Import the required Python modules:</w:t>
      </w:r>
    </w:p>
    <w:p w14:paraId="2F18466A" w14:textId="77777777"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 xml:space="preserve">   - secrets: For generating secure random data.</w:t>
      </w:r>
    </w:p>
    <w:p w14:paraId="5494CA85" w14:textId="16A8E5E9"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 xml:space="preserve">   - string: For defining character sets.</w:t>
      </w:r>
    </w:p>
    <w:p w14:paraId="37950BFF" w14:textId="77777777" w:rsidR="00164170" w:rsidRPr="00164170" w:rsidRDefault="00164170" w:rsidP="00164170">
      <w:pPr>
        <w:spacing w:line="360" w:lineRule="auto"/>
        <w:rPr>
          <w:rFonts w:ascii="Times New Roman" w:hAnsi="Times New Roman" w:cs="Times New Roman"/>
        </w:rPr>
      </w:pPr>
    </w:p>
    <w:p w14:paraId="6B2A3325" w14:textId="77777777"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 xml:space="preserve">2. Define a function </w:t>
      </w:r>
      <w:proofErr w:type="spellStart"/>
      <w:r w:rsidRPr="00164170">
        <w:rPr>
          <w:rFonts w:ascii="Times New Roman" w:hAnsi="Times New Roman" w:cs="Times New Roman"/>
        </w:rPr>
        <w:t>generate_password</w:t>
      </w:r>
      <w:proofErr w:type="spellEnd"/>
      <w:r w:rsidRPr="00164170">
        <w:rPr>
          <w:rFonts w:ascii="Times New Roman" w:hAnsi="Times New Roman" w:cs="Times New Roman"/>
        </w:rPr>
        <w:t xml:space="preserve"> that takes an optional argument for the desired password length (default is 12 characters):</w:t>
      </w:r>
    </w:p>
    <w:p w14:paraId="4CF902AF" w14:textId="2ED78EC5"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 xml:space="preserve">   - Define the characters variable containing all the characters to include in the password </w:t>
      </w:r>
    </w:p>
    <w:p w14:paraId="07E8D150" w14:textId="77777777"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 xml:space="preserve">   - Create an empty list called password to store the generated password.</w:t>
      </w:r>
    </w:p>
    <w:p w14:paraId="09B2A675" w14:textId="77777777"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 xml:space="preserve">   - Choose one character from each of the following categories:</w:t>
      </w:r>
    </w:p>
    <w:p w14:paraId="25A8996B" w14:textId="77777777"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 xml:space="preserve">     - Uppercase letter (from </w:t>
      </w:r>
      <w:proofErr w:type="spellStart"/>
      <w:proofErr w:type="gramStart"/>
      <w:r w:rsidRPr="00164170">
        <w:rPr>
          <w:rFonts w:ascii="Times New Roman" w:hAnsi="Times New Roman" w:cs="Times New Roman"/>
        </w:rPr>
        <w:t>string.ascii</w:t>
      </w:r>
      <w:proofErr w:type="gramEnd"/>
      <w:r w:rsidRPr="00164170">
        <w:rPr>
          <w:rFonts w:ascii="Times New Roman" w:hAnsi="Times New Roman" w:cs="Times New Roman"/>
        </w:rPr>
        <w:t>_uppercase</w:t>
      </w:r>
      <w:proofErr w:type="spellEnd"/>
      <w:r w:rsidRPr="00164170">
        <w:rPr>
          <w:rFonts w:ascii="Times New Roman" w:hAnsi="Times New Roman" w:cs="Times New Roman"/>
        </w:rPr>
        <w:t>).</w:t>
      </w:r>
    </w:p>
    <w:p w14:paraId="50125937" w14:textId="77777777"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 xml:space="preserve">     - Lowercase letter (from </w:t>
      </w:r>
      <w:proofErr w:type="spellStart"/>
      <w:proofErr w:type="gramStart"/>
      <w:r w:rsidRPr="00164170">
        <w:rPr>
          <w:rFonts w:ascii="Times New Roman" w:hAnsi="Times New Roman" w:cs="Times New Roman"/>
        </w:rPr>
        <w:t>string.ascii</w:t>
      </w:r>
      <w:proofErr w:type="gramEnd"/>
      <w:r w:rsidRPr="00164170">
        <w:rPr>
          <w:rFonts w:ascii="Times New Roman" w:hAnsi="Times New Roman" w:cs="Times New Roman"/>
        </w:rPr>
        <w:t>_lowercase</w:t>
      </w:r>
      <w:proofErr w:type="spellEnd"/>
      <w:r w:rsidRPr="00164170">
        <w:rPr>
          <w:rFonts w:ascii="Times New Roman" w:hAnsi="Times New Roman" w:cs="Times New Roman"/>
        </w:rPr>
        <w:t>).</w:t>
      </w:r>
    </w:p>
    <w:p w14:paraId="6AF5676C" w14:textId="77777777"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 xml:space="preserve">     - Digit (from </w:t>
      </w:r>
      <w:proofErr w:type="spellStart"/>
      <w:proofErr w:type="gramStart"/>
      <w:r w:rsidRPr="00164170">
        <w:rPr>
          <w:rFonts w:ascii="Times New Roman" w:hAnsi="Times New Roman" w:cs="Times New Roman"/>
        </w:rPr>
        <w:t>string.digits</w:t>
      </w:r>
      <w:proofErr w:type="spellEnd"/>
      <w:proofErr w:type="gramEnd"/>
      <w:r w:rsidRPr="00164170">
        <w:rPr>
          <w:rFonts w:ascii="Times New Roman" w:hAnsi="Times New Roman" w:cs="Times New Roman"/>
        </w:rPr>
        <w:t>).</w:t>
      </w:r>
    </w:p>
    <w:p w14:paraId="638D8F45" w14:textId="77777777"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 xml:space="preserve">     - Special character (from </w:t>
      </w:r>
      <w:proofErr w:type="spellStart"/>
      <w:proofErr w:type="gramStart"/>
      <w:r w:rsidRPr="00164170">
        <w:rPr>
          <w:rFonts w:ascii="Times New Roman" w:hAnsi="Times New Roman" w:cs="Times New Roman"/>
        </w:rPr>
        <w:t>string.punctuation</w:t>
      </w:r>
      <w:proofErr w:type="spellEnd"/>
      <w:proofErr w:type="gramEnd"/>
      <w:r w:rsidRPr="00164170">
        <w:rPr>
          <w:rFonts w:ascii="Times New Roman" w:hAnsi="Times New Roman" w:cs="Times New Roman"/>
        </w:rPr>
        <w:t>).</w:t>
      </w:r>
    </w:p>
    <w:p w14:paraId="48BE3FC7" w14:textId="77777777"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 xml:space="preserve">   - Loop to add random characters to the password list until the desired length is reached (ensure at least one character from each category).</w:t>
      </w:r>
    </w:p>
    <w:p w14:paraId="45A19CD8" w14:textId="77777777"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 xml:space="preserve">   - Shuffle the password list to randomize the character order.</w:t>
      </w:r>
    </w:p>
    <w:p w14:paraId="110DBA90" w14:textId="1E8CF422"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 xml:space="preserve">   - Convert the password list to a string and return it.</w:t>
      </w:r>
    </w:p>
    <w:p w14:paraId="70E9073E" w14:textId="77777777" w:rsidR="00164170" w:rsidRPr="00164170" w:rsidRDefault="00164170" w:rsidP="00164170">
      <w:pPr>
        <w:spacing w:line="360" w:lineRule="auto"/>
        <w:rPr>
          <w:rFonts w:ascii="Times New Roman" w:hAnsi="Times New Roman" w:cs="Times New Roman"/>
        </w:rPr>
      </w:pPr>
    </w:p>
    <w:p w14:paraId="56BAEC5F" w14:textId="77777777"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3. In the main part of the code:</w:t>
      </w:r>
    </w:p>
    <w:p w14:paraId="5C0ACBFB" w14:textId="77777777"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 xml:space="preserve">   - Prompt the user to enter the desired password length.</w:t>
      </w:r>
    </w:p>
    <w:p w14:paraId="2540435D" w14:textId="77777777"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 xml:space="preserve">   - Check if the provided length is at least 4 characters (since we guarantee at least 4 characters).</w:t>
      </w:r>
    </w:p>
    <w:p w14:paraId="2D64FED5" w14:textId="77777777"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 xml:space="preserve">   - If the length is less than 4, print an error message.</w:t>
      </w:r>
    </w:p>
    <w:p w14:paraId="16910620" w14:textId="77777777" w:rsidR="00874C87" w:rsidRPr="00164170" w:rsidRDefault="00874C87" w:rsidP="00164170">
      <w:pPr>
        <w:spacing w:line="360" w:lineRule="auto"/>
        <w:rPr>
          <w:rFonts w:ascii="Times New Roman" w:hAnsi="Times New Roman" w:cs="Times New Roman"/>
        </w:rPr>
      </w:pPr>
      <w:r w:rsidRPr="00164170">
        <w:rPr>
          <w:rFonts w:ascii="Times New Roman" w:hAnsi="Times New Roman" w:cs="Times New Roman"/>
        </w:rPr>
        <w:t xml:space="preserve">   - Otherwise, call the </w:t>
      </w:r>
      <w:proofErr w:type="spellStart"/>
      <w:r w:rsidRPr="00164170">
        <w:rPr>
          <w:rFonts w:ascii="Times New Roman" w:hAnsi="Times New Roman" w:cs="Times New Roman"/>
        </w:rPr>
        <w:t>generate_password</w:t>
      </w:r>
      <w:proofErr w:type="spellEnd"/>
      <w:r w:rsidRPr="00164170">
        <w:rPr>
          <w:rFonts w:ascii="Times New Roman" w:hAnsi="Times New Roman" w:cs="Times New Roman"/>
        </w:rPr>
        <w:t xml:space="preserve"> function with the user-provided length and display the generated password.</w:t>
      </w:r>
    </w:p>
    <w:p w14:paraId="54A4BDCF" w14:textId="77777777" w:rsidR="00874C87" w:rsidRPr="00164170" w:rsidRDefault="00874C87" w:rsidP="00164170">
      <w:pPr>
        <w:spacing w:line="360" w:lineRule="auto"/>
        <w:rPr>
          <w:rFonts w:ascii="Times New Roman" w:hAnsi="Times New Roman" w:cs="Times New Roman"/>
        </w:rPr>
      </w:pPr>
    </w:p>
    <w:p w14:paraId="73CC85A9" w14:textId="77777777" w:rsidR="576062CF" w:rsidRDefault="576062CF">
      <w:r>
        <w:br w:type="page"/>
      </w:r>
    </w:p>
    <w:p w14:paraId="0221D7E3" w14:textId="52961B06" w:rsidR="576062CF" w:rsidRDefault="00164170" w:rsidP="00164170">
      <w:pPr>
        <w:pStyle w:val="SectionTitle"/>
        <w:rPr>
          <w:rFonts w:ascii="Times New Roman" w:hAnsi="Times New Roman" w:cs="Times New Roman"/>
          <w:sz w:val="40"/>
          <w:szCs w:val="40"/>
        </w:rPr>
      </w:pPr>
      <w:proofErr w:type="gramStart"/>
      <w:r w:rsidRPr="00164170">
        <w:rPr>
          <w:rFonts w:ascii="Times New Roman" w:hAnsi="Times New Roman" w:cs="Times New Roman"/>
          <w:sz w:val="40"/>
          <w:szCs w:val="40"/>
        </w:rPr>
        <w:lastRenderedPageBreak/>
        <w:t>PROGRAM :</w:t>
      </w:r>
      <w:proofErr w:type="gramEnd"/>
    </w:p>
    <w:p w14:paraId="0FE59280" w14:textId="77777777" w:rsidR="00164170" w:rsidRDefault="00164170" w:rsidP="00164170">
      <w:pPr>
        <w:spacing w:line="276" w:lineRule="auto"/>
      </w:pPr>
      <w:r>
        <w:t>import secrets</w:t>
      </w:r>
    </w:p>
    <w:p w14:paraId="7531F5CA" w14:textId="77777777" w:rsidR="00164170" w:rsidRDefault="00164170" w:rsidP="00164170">
      <w:pPr>
        <w:spacing w:line="276" w:lineRule="auto"/>
      </w:pPr>
      <w:r>
        <w:t>import string</w:t>
      </w:r>
    </w:p>
    <w:p w14:paraId="18AF368E" w14:textId="77777777" w:rsidR="00164170" w:rsidRDefault="00164170" w:rsidP="00164170">
      <w:pPr>
        <w:spacing w:line="276" w:lineRule="auto"/>
      </w:pPr>
    </w:p>
    <w:p w14:paraId="14CC95EB" w14:textId="77777777" w:rsidR="00164170" w:rsidRDefault="00164170" w:rsidP="00164170">
      <w:pPr>
        <w:spacing w:line="276" w:lineRule="auto"/>
      </w:pPr>
      <w:r>
        <w:t xml:space="preserve">def </w:t>
      </w:r>
      <w:proofErr w:type="spellStart"/>
      <w:r>
        <w:t>generate_password</w:t>
      </w:r>
      <w:proofErr w:type="spellEnd"/>
      <w:r>
        <w:t>(length=12):</w:t>
      </w:r>
    </w:p>
    <w:p w14:paraId="07A011EB" w14:textId="77777777" w:rsidR="00164170" w:rsidRDefault="00164170" w:rsidP="00164170">
      <w:pPr>
        <w:spacing w:line="276" w:lineRule="auto"/>
      </w:pPr>
      <w:r>
        <w:t xml:space="preserve">    characters = </w:t>
      </w:r>
      <w:proofErr w:type="spellStart"/>
      <w:proofErr w:type="gramStart"/>
      <w:r>
        <w:t>string.ascii</w:t>
      </w:r>
      <w:proofErr w:type="gramEnd"/>
      <w:r>
        <w:t>_letters</w:t>
      </w:r>
      <w:proofErr w:type="spellEnd"/>
      <w:r>
        <w:t xml:space="preserve"> + </w:t>
      </w:r>
      <w:proofErr w:type="spellStart"/>
      <w:r>
        <w:t>string.digits</w:t>
      </w:r>
      <w:proofErr w:type="spellEnd"/>
      <w:r>
        <w:t xml:space="preserve"> + </w:t>
      </w:r>
      <w:proofErr w:type="spellStart"/>
      <w:r>
        <w:t>string.punctuation</w:t>
      </w:r>
      <w:proofErr w:type="spellEnd"/>
    </w:p>
    <w:p w14:paraId="22DC2B08" w14:textId="77777777" w:rsidR="00164170" w:rsidRDefault="00164170" w:rsidP="00164170">
      <w:pPr>
        <w:spacing w:line="276" w:lineRule="auto"/>
      </w:pPr>
    </w:p>
    <w:p w14:paraId="736B9065" w14:textId="77777777" w:rsidR="00164170" w:rsidRDefault="00164170" w:rsidP="00164170">
      <w:pPr>
        <w:spacing w:line="276" w:lineRule="auto"/>
      </w:pPr>
      <w:r>
        <w:t xml:space="preserve">    password = [</w:t>
      </w:r>
    </w:p>
    <w:p w14:paraId="008F5F44" w14:textId="77777777" w:rsidR="00164170" w:rsidRDefault="00164170" w:rsidP="00164170">
      <w:pPr>
        <w:spacing w:line="276" w:lineRule="auto"/>
      </w:pPr>
      <w:r>
        <w:t xml:space="preserve">        </w:t>
      </w:r>
      <w:proofErr w:type="spellStart"/>
      <w:proofErr w:type="gramStart"/>
      <w:r>
        <w:t>secrets.choice</w:t>
      </w:r>
      <w:proofErr w:type="spellEnd"/>
      <w:proofErr w:type="gramEnd"/>
      <w:r>
        <w:t>(</w:t>
      </w:r>
      <w:proofErr w:type="spellStart"/>
      <w:r>
        <w:t>string.ascii_uppercase</w:t>
      </w:r>
      <w:proofErr w:type="spellEnd"/>
      <w:r>
        <w:t xml:space="preserve">), </w:t>
      </w:r>
    </w:p>
    <w:p w14:paraId="17466ED3" w14:textId="77777777" w:rsidR="00164170" w:rsidRDefault="00164170" w:rsidP="00164170">
      <w:pPr>
        <w:spacing w:line="276" w:lineRule="auto"/>
      </w:pPr>
      <w:r>
        <w:t xml:space="preserve">        </w:t>
      </w:r>
      <w:proofErr w:type="spellStart"/>
      <w:proofErr w:type="gramStart"/>
      <w:r>
        <w:t>secrets.choice</w:t>
      </w:r>
      <w:proofErr w:type="spellEnd"/>
      <w:proofErr w:type="gramEnd"/>
      <w:r>
        <w:t>(</w:t>
      </w:r>
      <w:proofErr w:type="spellStart"/>
      <w:r>
        <w:t>string.ascii_lowercase</w:t>
      </w:r>
      <w:proofErr w:type="spellEnd"/>
      <w:r>
        <w:t xml:space="preserve">), </w:t>
      </w:r>
    </w:p>
    <w:p w14:paraId="04165432" w14:textId="77777777" w:rsidR="00164170" w:rsidRDefault="00164170" w:rsidP="00164170">
      <w:pPr>
        <w:spacing w:line="276" w:lineRule="auto"/>
      </w:pPr>
      <w:r>
        <w:t xml:space="preserve">        </w:t>
      </w:r>
      <w:proofErr w:type="spellStart"/>
      <w:proofErr w:type="gramStart"/>
      <w:r>
        <w:t>secrets.choice</w:t>
      </w:r>
      <w:proofErr w:type="spellEnd"/>
      <w:proofErr w:type="gramEnd"/>
      <w:r>
        <w:t>(</w:t>
      </w:r>
      <w:proofErr w:type="spellStart"/>
      <w:r>
        <w:t>string.digits</w:t>
      </w:r>
      <w:proofErr w:type="spellEnd"/>
      <w:r>
        <w:t xml:space="preserve">),          </w:t>
      </w:r>
    </w:p>
    <w:p w14:paraId="67A8C257" w14:textId="77777777" w:rsidR="00164170" w:rsidRDefault="00164170" w:rsidP="00164170">
      <w:pPr>
        <w:spacing w:line="276" w:lineRule="auto"/>
      </w:pPr>
      <w:r>
        <w:t xml:space="preserve">        </w:t>
      </w:r>
      <w:proofErr w:type="spellStart"/>
      <w:proofErr w:type="gramStart"/>
      <w:r>
        <w:t>secrets.choice</w:t>
      </w:r>
      <w:proofErr w:type="spellEnd"/>
      <w:proofErr w:type="gramEnd"/>
      <w:r>
        <w:t>(</w:t>
      </w:r>
      <w:proofErr w:type="spellStart"/>
      <w:r>
        <w:t>string.punctuation</w:t>
      </w:r>
      <w:proofErr w:type="spellEnd"/>
      <w:r>
        <w:t xml:space="preserve">)       </w:t>
      </w:r>
    </w:p>
    <w:p w14:paraId="50346054" w14:textId="77777777" w:rsidR="00164170" w:rsidRDefault="00164170" w:rsidP="00164170">
      <w:pPr>
        <w:spacing w:line="276" w:lineRule="auto"/>
      </w:pPr>
      <w:r>
        <w:t xml:space="preserve">    ]</w:t>
      </w:r>
    </w:p>
    <w:p w14:paraId="04605B13" w14:textId="77777777" w:rsidR="00164170" w:rsidRDefault="00164170" w:rsidP="00164170">
      <w:pPr>
        <w:spacing w:line="276" w:lineRule="auto"/>
      </w:pPr>
    </w:p>
    <w:p w14:paraId="7F92923C" w14:textId="77777777" w:rsidR="00164170" w:rsidRDefault="00164170" w:rsidP="00164170">
      <w:pPr>
        <w:spacing w:line="276" w:lineRule="auto"/>
      </w:pPr>
      <w:r>
        <w:t xml:space="preserve">    # Fill the rest of the password with random characters</w:t>
      </w:r>
    </w:p>
    <w:p w14:paraId="3500F9B0" w14:textId="77777777" w:rsidR="00164170" w:rsidRDefault="00164170" w:rsidP="00164170">
      <w:pPr>
        <w:spacing w:line="276" w:lineRule="auto"/>
      </w:pPr>
      <w:r>
        <w:t xml:space="preserve">    for _ in </w:t>
      </w:r>
      <w:proofErr w:type="gramStart"/>
      <w:r>
        <w:t>range(</w:t>
      </w:r>
      <w:proofErr w:type="gramEnd"/>
      <w:r>
        <w:t>length - 4): #length-4 as already 4 characters are filled above</w:t>
      </w:r>
    </w:p>
    <w:p w14:paraId="0177B261" w14:textId="77777777" w:rsidR="00164170" w:rsidRDefault="00164170" w:rsidP="00164170">
      <w:pPr>
        <w:spacing w:line="276" w:lineRule="auto"/>
      </w:pPr>
      <w:r>
        <w:t xml:space="preserve">        </w:t>
      </w:r>
      <w:proofErr w:type="spellStart"/>
      <w:proofErr w:type="gramStart"/>
      <w:r>
        <w:t>password.append</w:t>
      </w:r>
      <w:proofErr w:type="spellEnd"/>
      <w:proofErr w:type="gramEnd"/>
      <w:r>
        <w:t>(</w:t>
      </w:r>
      <w:proofErr w:type="spellStart"/>
      <w:r>
        <w:t>secrets.choice</w:t>
      </w:r>
      <w:proofErr w:type="spellEnd"/>
      <w:r>
        <w:t>(characters))</w:t>
      </w:r>
    </w:p>
    <w:p w14:paraId="6802D3C1" w14:textId="77777777" w:rsidR="00164170" w:rsidRDefault="00164170" w:rsidP="00164170">
      <w:pPr>
        <w:spacing w:line="276" w:lineRule="auto"/>
      </w:pPr>
    </w:p>
    <w:p w14:paraId="4F828CDF" w14:textId="77777777" w:rsidR="00164170" w:rsidRDefault="00164170" w:rsidP="00164170">
      <w:pPr>
        <w:spacing w:line="276" w:lineRule="auto"/>
      </w:pPr>
      <w:r>
        <w:t xml:space="preserve">    # Shuffle the password to randomize the character order</w:t>
      </w:r>
    </w:p>
    <w:p w14:paraId="5E6332AF" w14:textId="77777777" w:rsidR="00164170" w:rsidRDefault="00164170" w:rsidP="00164170">
      <w:pPr>
        <w:spacing w:line="276" w:lineRule="auto"/>
      </w:pPr>
      <w:r>
        <w:t xml:space="preserve">    </w:t>
      </w:r>
      <w:proofErr w:type="spellStart"/>
      <w:proofErr w:type="gramStart"/>
      <w:r>
        <w:t>secrets.SystemRandom</w:t>
      </w:r>
      <w:proofErr w:type="spellEnd"/>
      <w:proofErr w:type="gramEnd"/>
      <w:r>
        <w:t>().shuffle(password)</w:t>
      </w:r>
    </w:p>
    <w:p w14:paraId="1E9C3E17" w14:textId="77777777" w:rsidR="00164170" w:rsidRDefault="00164170" w:rsidP="00164170">
      <w:pPr>
        <w:spacing w:line="276" w:lineRule="auto"/>
      </w:pPr>
    </w:p>
    <w:p w14:paraId="6B06BC03" w14:textId="77777777" w:rsidR="00164170" w:rsidRDefault="00164170" w:rsidP="00164170">
      <w:pPr>
        <w:spacing w:line="276" w:lineRule="auto"/>
      </w:pPr>
      <w:r>
        <w:t xml:space="preserve">    # Convert the list of characters to a string</w:t>
      </w:r>
    </w:p>
    <w:p w14:paraId="7C67C01D" w14:textId="77777777" w:rsidR="00164170" w:rsidRDefault="00164170" w:rsidP="00164170">
      <w:pPr>
        <w:spacing w:line="276" w:lineRule="auto"/>
      </w:pPr>
      <w:r>
        <w:t xml:space="preserve">    return '</w:t>
      </w:r>
      <w:proofErr w:type="gramStart"/>
      <w:r>
        <w:t>'.join</w:t>
      </w:r>
      <w:proofErr w:type="gramEnd"/>
      <w:r>
        <w:t>(password)</w:t>
      </w:r>
    </w:p>
    <w:p w14:paraId="334210A5" w14:textId="77777777" w:rsidR="00164170" w:rsidRDefault="00164170" w:rsidP="00164170">
      <w:pPr>
        <w:spacing w:line="276" w:lineRule="auto"/>
      </w:pPr>
    </w:p>
    <w:p w14:paraId="08856A61" w14:textId="77777777" w:rsidR="00164170" w:rsidRDefault="00164170" w:rsidP="00164170">
      <w:pPr>
        <w:spacing w:line="276" w:lineRule="auto"/>
      </w:pPr>
      <w:r>
        <w:t>if _name_ == "_main_":</w:t>
      </w:r>
    </w:p>
    <w:p w14:paraId="014EB5F4" w14:textId="77777777" w:rsidR="00164170" w:rsidRDefault="00164170" w:rsidP="00164170">
      <w:pPr>
        <w:spacing w:line="276" w:lineRule="auto"/>
      </w:pPr>
      <w:r>
        <w:t xml:space="preserve">    </w:t>
      </w:r>
      <w:proofErr w:type="spellStart"/>
      <w:r>
        <w:t>password_length</w:t>
      </w:r>
      <w:proofErr w:type="spellEnd"/>
      <w:r>
        <w:t xml:space="preserve"> = </w:t>
      </w:r>
      <w:proofErr w:type="gramStart"/>
      <w:r>
        <w:t>int(</w:t>
      </w:r>
      <w:proofErr w:type="gramEnd"/>
      <w:r>
        <w:t>input("Enter the desired password length: "))</w:t>
      </w:r>
    </w:p>
    <w:p w14:paraId="43A6F349" w14:textId="77777777" w:rsidR="00164170" w:rsidRDefault="00164170" w:rsidP="00164170">
      <w:pPr>
        <w:spacing w:line="276" w:lineRule="auto"/>
      </w:pPr>
      <w:r>
        <w:t xml:space="preserve">    if </w:t>
      </w:r>
      <w:proofErr w:type="spellStart"/>
      <w:r>
        <w:t>password_length</w:t>
      </w:r>
      <w:proofErr w:type="spellEnd"/>
      <w:r>
        <w:t xml:space="preserve"> &lt; 4:</w:t>
      </w:r>
    </w:p>
    <w:p w14:paraId="76D00059" w14:textId="77777777" w:rsidR="00164170" w:rsidRDefault="00164170" w:rsidP="00164170">
      <w:pPr>
        <w:spacing w:line="276" w:lineRule="auto"/>
      </w:pPr>
      <w:r>
        <w:t xml:space="preserve">        </w:t>
      </w:r>
      <w:proofErr w:type="gramStart"/>
      <w:r>
        <w:t>print(</w:t>
      </w:r>
      <w:proofErr w:type="gramEnd"/>
      <w:r>
        <w:t>"Password length should be at least 4 characters.")</w:t>
      </w:r>
    </w:p>
    <w:p w14:paraId="24AA50EB" w14:textId="77777777" w:rsidR="00164170" w:rsidRDefault="00164170" w:rsidP="00164170">
      <w:pPr>
        <w:spacing w:line="276" w:lineRule="auto"/>
      </w:pPr>
      <w:r>
        <w:t xml:space="preserve">    else:</w:t>
      </w:r>
    </w:p>
    <w:p w14:paraId="34EF0124" w14:textId="77777777" w:rsidR="00164170" w:rsidRDefault="00164170" w:rsidP="00164170">
      <w:pPr>
        <w:spacing w:line="276" w:lineRule="auto"/>
      </w:pPr>
      <w:r>
        <w:t xml:space="preserve">        password = </w:t>
      </w:r>
      <w:proofErr w:type="spellStart"/>
      <w:r>
        <w:t>generate_password</w:t>
      </w:r>
      <w:proofErr w:type="spellEnd"/>
      <w:r>
        <w:t>(</w:t>
      </w:r>
      <w:proofErr w:type="spellStart"/>
      <w:r>
        <w:t>password_length</w:t>
      </w:r>
      <w:proofErr w:type="spellEnd"/>
      <w:r>
        <w:t>)</w:t>
      </w:r>
    </w:p>
    <w:p w14:paraId="18D93C27" w14:textId="500B9DA4" w:rsidR="00164170" w:rsidRDefault="00164170" w:rsidP="00164170">
      <w:pPr>
        <w:spacing w:line="276" w:lineRule="auto"/>
      </w:pPr>
      <w:r>
        <w:t xml:space="preserve">        </w:t>
      </w:r>
      <w:proofErr w:type="gramStart"/>
      <w:r>
        <w:t>print(</w:t>
      </w:r>
      <w:proofErr w:type="gramEnd"/>
      <w:r>
        <w:t>"Generated Password: ", password)</w:t>
      </w:r>
    </w:p>
    <w:p w14:paraId="5DF0ED88" w14:textId="77777777" w:rsidR="00164170" w:rsidRDefault="00164170" w:rsidP="00164170">
      <w:pPr>
        <w:spacing w:line="276" w:lineRule="auto"/>
      </w:pPr>
    </w:p>
    <w:p w14:paraId="5AEDD0F6" w14:textId="77777777" w:rsidR="00164170" w:rsidRDefault="00164170" w:rsidP="00164170">
      <w:pPr>
        <w:spacing w:line="276" w:lineRule="auto"/>
      </w:pPr>
    </w:p>
    <w:p w14:paraId="04E14A91" w14:textId="77777777" w:rsidR="00164170" w:rsidRDefault="00164170" w:rsidP="00164170">
      <w:pPr>
        <w:spacing w:line="276" w:lineRule="auto"/>
      </w:pPr>
    </w:p>
    <w:p w14:paraId="728D2CE8" w14:textId="77777777" w:rsidR="00164170" w:rsidRDefault="00164170" w:rsidP="00164170">
      <w:pPr>
        <w:spacing w:line="276" w:lineRule="auto"/>
      </w:pPr>
    </w:p>
    <w:p w14:paraId="0C8F98B8" w14:textId="77777777" w:rsidR="00164170" w:rsidRDefault="00164170" w:rsidP="00164170">
      <w:pPr>
        <w:spacing w:line="276" w:lineRule="auto"/>
      </w:pPr>
    </w:p>
    <w:p w14:paraId="38FB59A5" w14:textId="77777777" w:rsidR="00164170" w:rsidRDefault="00164170" w:rsidP="00164170">
      <w:pPr>
        <w:spacing w:line="276" w:lineRule="auto"/>
      </w:pPr>
    </w:p>
    <w:p w14:paraId="41240D28" w14:textId="77777777" w:rsidR="00164170" w:rsidRDefault="00164170" w:rsidP="00164170">
      <w:pPr>
        <w:spacing w:line="276" w:lineRule="auto"/>
      </w:pPr>
    </w:p>
    <w:p w14:paraId="31248F9E" w14:textId="77777777" w:rsidR="00164170" w:rsidRDefault="00164170" w:rsidP="00164170">
      <w:pPr>
        <w:spacing w:line="276" w:lineRule="auto"/>
      </w:pPr>
    </w:p>
    <w:p w14:paraId="1A9E7A01" w14:textId="39FAB272" w:rsidR="00164170" w:rsidRDefault="00164170" w:rsidP="00164170">
      <w:pPr>
        <w:spacing w:line="276" w:lineRule="auto"/>
        <w:jc w:val="center"/>
        <w:rPr>
          <w:rFonts w:ascii="Times New Roman" w:hAnsi="Times New Roman" w:cs="Times New Roman"/>
          <w:b/>
          <w:bCs/>
          <w:sz w:val="40"/>
          <w:szCs w:val="40"/>
        </w:rPr>
      </w:pPr>
      <w:r w:rsidRPr="00164170">
        <w:rPr>
          <w:rFonts w:ascii="Times New Roman" w:hAnsi="Times New Roman" w:cs="Times New Roman"/>
          <w:b/>
          <w:bCs/>
          <w:sz w:val="40"/>
          <w:szCs w:val="40"/>
        </w:rPr>
        <w:lastRenderedPageBreak/>
        <w:t>APPLICATIONS</w:t>
      </w:r>
    </w:p>
    <w:p w14:paraId="66D69298" w14:textId="77777777" w:rsidR="00B41305" w:rsidRDefault="00B41305" w:rsidP="00164170">
      <w:pPr>
        <w:spacing w:line="276" w:lineRule="auto"/>
        <w:jc w:val="center"/>
        <w:rPr>
          <w:rFonts w:ascii="Times New Roman" w:hAnsi="Times New Roman" w:cs="Times New Roman"/>
          <w:b/>
          <w:bCs/>
          <w:sz w:val="40"/>
          <w:szCs w:val="40"/>
        </w:rPr>
      </w:pPr>
    </w:p>
    <w:p w14:paraId="2CC8E970" w14:textId="77777777" w:rsidR="00164170" w:rsidRPr="00164170" w:rsidRDefault="00164170" w:rsidP="00B41305">
      <w:pPr>
        <w:pStyle w:val="ListParagraph"/>
        <w:numPr>
          <w:ilvl w:val="0"/>
          <w:numId w:val="4"/>
        </w:numPr>
        <w:spacing w:line="276" w:lineRule="auto"/>
        <w:rPr>
          <w:rFonts w:ascii="Times New Roman" w:hAnsi="Times New Roman" w:cs="Times New Roman"/>
        </w:rPr>
      </w:pPr>
      <w:r w:rsidRPr="00164170">
        <w:rPr>
          <w:rFonts w:ascii="Times New Roman" w:hAnsi="Times New Roman" w:cs="Times New Roman"/>
        </w:rPr>
        <w:t>User Account Management: Many web applications and services require users to create accounts with secure passwords. A Python password generator can help ensure that users create strong passwords that meet security requirements.</w:t>
      </w:r>
    </w:p>
    <w:p w14:paraId="32B03E50" w14:textId="77777777" w:rsidR="00164170" w:rsidRPr="00164170" w:rsidRDefault="00164170" w:rsidP="00164170">
      <w:pPr>
        <w:spacing w:line="276" w:lineRule="auto"/>
        <w:rPr>
          <w:rFonts w:ascii="Times New Roman" w:hAnsi="Times New Roman" w:cs="Times New Roman"/>
        </w:rPr>
      </w:pPr>
    </w:p>
    <w:p w14:paraId="2E5347A0" w14:textId="77777777" w:rsidR="00164170" w:rsidRPr="00164170" w:rsidRDefault="00164170" w:rsidP="00B41305">
      <w:pPr>
        <w:pStyle w:val="ListParagraph"/>
        <w:numPr>
          <w:ilvl w:val="0"/>
          <w:numId w:val="4"/>
        </w:numPr>
        <w:spacing w:line="276" w:lineRule="auto"/>
        <w:rPr>
          <w:rFonts w:ascii="Times New Roman" w:hAnsi="Times New Roman" w:cs="Times New Roman"/>
        </w:rPr>
      </w:pPr>
      <w:r w:rsidRPr="00164170">
        <w:rPr>
          <w:rFonts w:ascii="Times New Roman" w:hAnsi="Times New Roman" w:cs="Times New Roman"/>
        </w:rPr>
        <w:t>Security Testing: Security professionals often use password generators to test the strength of a system's password security. They can generate a variety of strong passwords to check for vulnerabilities.</w:t>
      </w:r>
    </w:p>
    <w:p w14:paraId="4BEF8051" w14:textId="77777777" w:rsidR="00164170" w:rsidRPr="00164170" w:rsidRDefault="00164170" w:rsidP="00164170">
      <w:pPr>
        <w:spacing w:line="276" w:lineRule="auto"/>
        <w:rPr>
          <w:rFonts w:ascii="Times New Roman" w:hAnsi="Times New Roman" w:cs="Times New Roman"/>
        </w:rPr>
      </w:pPr>
    </w:p>
    <w:p w14:paraId="3E1A904C" w14:textId="77777777" w:rsidR="00164170" w:rsidRPr="00164170" w:rsidRDefault="00164170" w:rsidP="00B41305">
      <w:pPr>
        <w:pStyle w:val="ListParagraph"/>
        <w:numPr>
          <w:ilvl w:val="0"/>
          <w:numId w:val="4"/>
        </w:numPr>
        <w:spacing w:line="276" w:lineRule="auto"/>
        <w:rPr>
          <w:rFonts w:ascii="Times New Roman" w:hAnsi="Times New Roman" w:cs="Times New Roman"/>
        </w:rPr>
      </w:pPr>
      <w:r w:rsidRPr="00164170">
        <w:rPr>
          <w:rFonts w:ascii="Times New Roman" w:hAnsi="Times New Roman" w:cs="Times New Roman"/>
        </w:rPr>
        <w:t>Encryption and Data Protection: When encrypting data or protecting sensitive information, strong passwords are essential. A password generator can create complex keys for encryption.</w:t>
      </w:r>
    </w:p>
    <w:p w14:paraId="1C1E8A87" w14:textId="77777777" w:rsidR="00164170" w:rsidRPr="00164170" w:rsidRDefault="00164170" w:rsidP="00164170">
      <w:pPr>
        <w:spacing w:line="276" w:lineRule="auto"/>
        <w:rPr>
          <w:rFonts w:ascii="Times New Roman" w:hAnsi="Times New Roman" w:cs="Times New Roman"/>
        </w:rPr>
      </w:pPr>
    </w:p>
    <w:p w14:paraId="5AB52B7E" w14:textId="77777777" w:rsidR="00164170" w:rsidRPr="00164170" w:rsidRDefault="00164170" w:rsidP="00B41305">
      <w:pPr>
        <w:pStyle w:val="ListParagraph"/>
        <w:numPr>
          <w:ilvl w:val="0"/>
          <w:numId w:val="4"/>
        </w:numPr>
        <w:spacing w:line="276" w:lineRule="auto"/>
        <w:rPr>
          <w:rFonts w:ascii="Times New Roman" w:hAnsi="Times New Roman" w:cs="Times New Roman"/>
        </w:rPr>
      </w:pPr>
      <w:r w:rsidRPr="00164170">
        <w:rPr>
          <w:rFonts w:ascii="Times New Roman" w:hAnsi="Times New Roman" w:cs="Times New Roman"/>
        </w:rPr>
        <w:t>Secure APIs: For API authentication, you can use password generators to create strong API keys or tokens.</w:t>
      </w:r>
    </w:p>
    <w:p w14:paraId="7352616E" w14:textId="77777777" w:rsidR="00164170" w:rsidRPr="00164170" w:rsidRDefault="00164170" w:rsidP="00164170">
      <w:pPr>
        <w:spacing w:line="276" w:lineRule="auto"/>
        <w:rPr>
          <w:rFonts w:ascii="Times New Roman" w:hAnsi="Times New Roman" w:cs="Times New Roman"/>
        </w:rPr>
      </w:pPr>
    </w:p>
    <w:p w14:paraId="3A709EF0" w14:textId="77777777" w:rsidR="00164170" w:rsidRPr="00164170" w:rsidRDefault="00164170" w:rsidP="00B41305">
      <w:pPr>
        <w:pStyle w:val="ListParagraph"/>
        <w:numPr>
          <w:ilvl w:val="0"/>
          <w:numId w:val="4"/>
        </w:numPr>
        <w:spacing w:line="276" w:lineRule="auto"/>
        <w:rPr>
          <w:rFonts w:ascii="Times New Roman" w:hAnsi="Times New Roman" w:cs="Times New Roman"/>
        </w:rPr>
      </w:pPr>
      <w:r w:rsidRPr="00164170">
        <w:rPr>
          <w:rFonts w:ascii="Times New Roman" w:hAnsi="Times New Roman" w:cs="Times New Roman"/>
        </w:rPr>
        <w:t>Password Resets: When users request a password reset, you can generate a temporary secure password and send it to them.</w:t>
      </w:r>
    </w:p>
    <w:p w14:paraId="0D8E3F46" w14:textId="77777777" w:rsidR="00164170" w:rsidRPr="00164170" w:rsidRDefault="00164170" w:rsidP="00164170">
      <w:pPr>
        <w:spacing w:line="276" w:lineRule="auto"/>
        <w:rPr>
          <w:rFonts w:ascii="Times New Roman" w:hAnsi="Times New Roman" w:cs="Times New Roman"/>
        </w:rPr>
      </w:pPr>
    </w:p>
    <w:p w14:paraId="251E0AFE" w14:textId="77777777" w:rsidR="00164170" w:rsidRPr="00164170" w:rsidRDefault="00164170" w:rsidP="00B41305">
      <w:pPr>
        <w:pStyle w:val="ListParagraph"/>
        <w:numPr>
          <w:ilvl w:val="0"/>
          <w:numId w:val="4"/>
        </w:numPr>
        <w:spacing w:line="276" w:lineRule="auto"/>
        <w:rPr>
          <w:rFonts w:ascii="Times New Roman" w:hAnsi="Times New Roman" w:cs="Times New Roman"/>
        </w:rPr>
      </w:pPr>
      <w:r w:rsidRPr="00164170">
        <w:rPr>
          <w:rFonts w:ascii="Times New Roman" w:hAnsi="Times New Roman" w:cs="Times New Roman"/>
        </w:rPr>
        <w:t>Network Administration: Network administrators use strong passwords for router and switch configurations. A password generator can create these complex passwords.</w:t>
      </w:r>
    </w:p>
    <w:p w14:paraId="0C986C59" w14:textId="77777777" w:rsidR="00164170" w:rsidRPr="00164170" w:rsidRDefault="00164170" w:rsidP="00164170">
      <w:pPr>
        <w:spacing w:line="276" w:lineRule="auto"/>
        <w:rPr>
          <w:rFonts w:ascii="Times New Roman" w:hAnsi="Times New Roman" w:cs="Times New Roman"/>
        </w:rPr>
      </w:pPr>
    </w:p>
    <w:p w14:paraId="4E813D0A" w14:textId="77777777" w:rsidR="00164170" w:rsidRPr="00164170" w:rsidRDefault="00164170" w:rsidP="00B41305">
      <w:pPr>
        <w:pStyle w:val="ListParagraph"/>
        <w:numPr>
          <w:ilvl w:val="0"/>
          <w:numId w:val="4"/>
        </w:numPr>
        <w:spacing w:line="276" w:lineRule="auto"/>
        <w:rPr>
          <w:rFonts w:ascii="Times New Roman" w:hAnsi="Times New Roman" w:cs="Times New Roman"/>
        </w:rPr>
      </w:pPr>
      <w:r w:rsidRPr="00164170">
        <w:rPr>
          <w:rFonts w:ascii="Times New Roman" w:hAnsi="Times New Roman" w:cs="Times New Roman"/>
        </w:rPr>
        <w:t>Database Management: Database credentials should be secured with strong passwords. Password generators can help in this scenario.</w:t>
      </w:r>
    </w:p>
    <w:p w14:paraId="4F0F9700" w14:textId="77777777" w:rsidR="00164170" w:rsidRPr="00164170" w:rsidRDefault="00164170" w:rsidP="00164170">
      <w:pPr>
        <w:spacing w:line="276" w:lineRule="auto"/>
        <w:rPr>
          <w:rFonts w:ascii="Times New Roman" w:hAnsi="Times New Roman" w:cs="Times New Roman"/>
        </w:rPr>
      </w:pPr>
    </w:p>
    <w:p w14:paraId="57705168" w14:textId="2420CA32" w:rsidR="00164170" w:rsidRDefault="00164170" w:rsidP="00B41305">
      <w:pPr>
        <w:pStyle w:val="ListParagraph"/>
        <w:numPr>
          <w:ilvl w:val="0"/>
          <w:numId w:val="4"/>
        </w:numPr>
        <w:spacing w:line="276" w:lineRule="auto"/>
        <w:rPr>
          <w:rFonts w:ascii="Times New Roman" w:hAnsi="Times New Roman" w:cs="Times New Roman"/>
        </w:rPr>
      </w:pPr>
      <w:r w:rsidRPr="00164170">
        <w:rPr>
          <w:rFonts w:ascii="Times New Roman" w:hAnsi="Times New Roman" w:cs="Times New Roman"/>
        </w:rPr>
        <w:t>Development and Testing: Developers often need passwords for testing purposes. A password generator can be integrated into development environments to create test user accounts.</w:t>
      </w:r>
    </w:p>
    <w:p w14:paraId="22BE095D" w14:textId="77777777" w:rsidR="00B41305" w:rsidRPr="00B41305" w:rsidRDefault="00B41305" w:rsidP="00B41305">
      <w:pPr>
        <w:pStyle w:val="ListParagraph"/>
        <w:rPr>
          <w:rFonts w:ascii="Times New Roman" w:hAnsi="Times New Roman" w:cs="Times New Roman"/>
        </w:rPr>
      </w:pPr>
    </w:p>
    <w:p w14:paraId="598D7493" w14:textId="77777777" w:rsidR="00B41305" w:rsidRDefault="00B41305" w:rsidP="00B41305">
      <w:pPr>
        <w:spacing w:line="276" w:lineRule="auto"/>
        <w:rPr>
          <w:rFonts w:ascii="Times New Roman" w:hAnsi="Times New Roman" w:cs="Times New Roman"/>
        </w:rPr>
      </w:pPr>
    </w:p>
    <w:p w14:paraId="15804F13" w14:textId="77777777" w:rsidR="00B41305" w:rsidRDefault="00B41305" w:rsidP="00B41305">
      <w:pPr>
        <w:spacing w:line="276" w:lineRule="auto"/>
        <w:rPr>
          <w:rFonts w:ascii="Times New Roman" w:hAnsi="Times New Roman" w:cs="Times New Roman"/>
        </w:rPr>
      </w:pPr>
    </w:p>
    <w:p w14:paraId="4BB41CBF" w14:textId="77777777" w:rsidR="00B41305" w:rsidRDefault="00B41305" w:rsidP="00B41305">
      <w:pPr>
        <w:spacing w:line="276" w:lineRule="auto"/>
        <w:rPr>
          <w:rFonts w:ascii="Times New Roman" w:hAnsi="Times New Roman" w:cs="Times New Roman"/>
        </w:rPr>
      </w:pPr>
    </w:p>
    <w:p w14:paraId="6E54F230" w14:textId="77777777" w:rsidR="00B41305" w:rsidRDefault="00B41305" w:rsidP="00B41305">
      <w:pPr>
        <w:spacing w:line="276" w:lineRule="auto"/>
        <w:rPr>
          <w:rFonts w:ascii="Times New Roman" w:hAnsi="Times New Roman" w:cs="Times New Roman"/>
        </w:rPr>
      </w:pPr>
    </w:p>
    <w:p w14:paraId="5462883D" w14:textId="77777777" w:rsidR="00B41305" w:rsidRDefault="00B41305" w:rsidP="00B41305">
      <w:pPr>
        <w:spacing w:line="276" w:lineRule="auto"/>
        <w:rPr>
          <w:rFonts w:ascii="Times New Roman" w:hAnsi="Times New Roman" w:cs="Times New Roman"/>
        </w:rPr>
      </w:pPr>
    </w:p>
    <w:p w14:paraId="319C1078" w14:textId="77777777" w:rsidR="00B41305" w:rsidRDefault="00B41305" w:rsidP="00B41305">
      <w:pPr>
        <w:spacing w:line="276" w:lineRule="auto"/>
        <w:rPr>
          <w:rFonts w:ascii="Times New Roman" w:hAnsi="Times New Roman" w:cs="Times New Roman"/>
        </w:rPr>
      </w:pPr>
    </w:p>
    <w:p w14:paraId="2302939D" w14:textId="77777777" w:rsidR="00B41305" w:rsidRDefault="00B41305" w:rsidP="00B41305">
      <w:pPr>
        <w:spacing w:line="276" w:lineRule="auto"/>
        <w:rPr>
          <w:rFonts w:ascii="Times New Roman" w:hAnsi="Times New Roman" w:cs="Times New Roman"/>
        </w:rPr>
      </w:pPr>
    </w:p>
    <w:p w14:paraId="692CC7DA" w14:textId="77777777" w:rsidR="00B41305" w:rsidRDefault="00B41305" w:rsidP="00B41305">
      <w:pPr>
        <w:spacing w:line="276" w:lineRule="auto"/>
        <w:rPr>
          <w:rFonts w:ascii="Times New Roman" w:hAnsi="Times New Roman" w:cs="Times New Roman"/>
        </w:rPr>
      </w:pPr>
    </w:p>
    <w:p w14:paraId="5E311856" w14:textId="77777777" w:rsidR="00B41305" w:rsidRDefault="00B41305" w:rsidP="00B41305">
      <w:pPr>
        <w:spacing w:line="276" w:lineRule="auto"/>
        <w:rPr>
          <w:rFonts w:ascii="Times New Roman" w:hAnsi="Times New Roman" w:cs="Times New Roman"/>
        </w:rPr>
      </w:pPr>
    </w:p>
    <w:p w14:paraId="64928C12" w14:textId="77777777" w:rsidR="00B41305" w:rsidRDefault="00B41305" w:rsidP="00B41305">
      <w:pPr>
        <w:spacing w:line="276" w:lineRule="auto"/>
        <w:rPr>
          <w:rFonts w:ascii="Times New Roman" w:hAnsi="Times New Roman" w:cs="Times New Roman"/>
        </w:rPr>
      </w:pPr>
    </w:p>
    <w:p w14:paraId="5C65125B" w14:textId="77777777" w:rsidR="00B41305" w:rsidRDefault="00B41305" w:rsidP="00B41305">
      <w:pPr>
        <w:spacing w:line="276" w:lineRule="auto"/>
        <w:rPr>
          <w:rFonts w:ascii="Times New Roman" w:hAnsi="Times New Roman" w:cs="Times New Roman"/>
        </w:rPr>
      </w:pPr>
    </w:p>
    <w:p w14:paraId="7B3A2772" w14:textId="77777777" w:rsidR="00B41305" w:rsidRDefault="00B41305" w:rsidP="00B41305">
      <w:pPr>
        <w:spacing w:line="276" w:lineRule="auto"/>
        <w:rPr>
          <w:rFonts w:ascii="Times New Roman" w:hAnsi="Times New Roman" w:cs="Times New Roman"/>
        </w:rPr>
      </w:pPr>
    </w:p>
    <w:p w14:paraId="18B9767B" w14:textId="77777777" w:rsidR="00B41305" w:rsidRDefault="00B41305" w:rsidP="00B41305">
      <w:pPr>
        <w:spacing w:line="276" w:lineRule="auto"/>
        <w:rPr>
          <w:rFonts w:ascii="Times New Roman" w:hAnsi="Times New Roman" w:cs="Times New Roman"/>
        </w:rPr>
      </w:pPr>
    </w:p>
    <w:p w14:paraId="756BE814" w14:textId="17FA7C59" w:rsidR="00B41305" w:rsidRDefault="00B41305" w:rsidP="00B41305">
      <w:pPr>
        <w:spacing w:line="276" w:lineRule="auto"/>
        <w:jc w:val="center"/>
        <w:rPr>
          <w:rFonts w:ascii="Times New Roman" w:hAnsi="Times New Roman" w:cs="Times New Roman"/>
          <w:b/>
          <w:bCs/>
          <w:sz w:val="40"/>
          <w:szCs w:val="40"/>
        </w:rPr>
      </w:pPr>
      <w:r w:rsidRPr="00B41305">
        <w:rPr>
          <w:rFonts w:ascii="Times New Roman" w:hAnsi="Times New Roman" w:cs="Times New Roman"/>
          <w:b/>
          <w:bCs/>
          <w:sz w:val="40"/>
          <w:szCs w:val="40"/>
        </w:rPr>
        <w:lastRenderedPageBreak/>
        <w:t>ADVANTAGES</w:t>
      </w:r>
    </w:p>
    <w:p w14:paraId="16622654" w14:textId="77777777" w:rsidR="00B41305" w:rsidRDefault="00B41305" w:rsidP="00B41305">
      <w:pPr>
        <w:spacing w:line="276" w:lineRule="auto"/>
        <w:jc w:val="center"/>
        <w:rPr>
          <w:rFonts w:ascii="Times New Roman" w:hAnsi="Times New Roman" w:cs="Times New Roman"/>
          <w:b/>
          <w:bCs/>
          <w:sz w:val="40"/>
          <w:szCs w:val="40"/>
        </w:rPr>
      </w:pPr>
    </w:p>
    <w:p w14:paraId="1DAC875B" w14:textId="002AB14D" w:rsidR="00B41305" w:rsidRPr="00B41305" w:rsidRDefault="00B41305" w:rsidP="00B41305">
      <w:pPr>
        <w:spacing w:line="276" w:lineRule="auto"/>
        <w:rPr>
          <w:rFonts w:ascii="Times New Roman" w:hAnsi="Times New Roman" w:cs="Times New Roman"/>
        </w:rPr>
      </w:pPr>
      <w:r w:rsidRPr="00B41305">
        <w:rPr>
          <w:rFonts w:ascii="Times New Roman" w:hAnsi="Times New Roman" w:cs="Times New Roman"/>
        </w:rPr>
        <w:t>1. Security:</w:t>
      </w:r>
      <w:r>
        <w:rPr>
          <w:rFonts w:ascii="Times New Roman" w:hAnsi="Times New Roman" w:cs="Times New Roman"/>
        </w:rPr>
        <w:t xml:space="preserve"> </w:t>
      </w:r>
      <w:r w:rsidRPr="00B41305">
        <w:rPr>
          <w:rFonts w:ascii="Times New Roman" w:hAnsi="Times New Roman" w:cs="Times New Roman"/>
        </w:rPr>
        <w:t>Python allows you to implement algorithms that generate strong, complex passwords with a mix of letters, numbers, and special characters. This enhances security and makes it harder for attackers to guess or crack passwords.</w:t>
      </w:r>
    </w:p>
    <w:p w14:paraId="7ED17503" w14:textId="77777777" w:rsidR="00B41305" w:rsidRPr="00B41305" w:rsidRDefault="00B41305" w:rsidP="00B41305">
      <w:pPr>
        <w:spacing w:line="276" w:lineRule="auto"/>
        <w:rPr>
          <w:rFonts w:ascii="Times New Roman" w:hAnsi="Times New Roman" w:cs="Times New Roman"/>
        </w:rPr>
      </w:pPr>
    </w:p>
    <w:p w14:paraId="6EF6D229" w14:textId="4B2D6B90" w:rsidR="00B41305" w:rsidRPr="00B41305" w:rsidRDefault="00B41305" w:rsidP="00B41305">
      <w:pPr>
        <w:spacing w:line="276" w:lineRule="auto"/>
        <w:rPr>
          <w:rFonts w:ascii="Times New Roman" w:hAnsi="Times New Roman" w:cs="Times New Roman"/>
        </w:rPr>
      </w:pPr>
      <w:r w:rsidRPr="00B41305">
        <w:rPr>
          <w:rFonts w:ascii="Times New Roman" w:hAnsi="Times New Roman" w:cs="Times New Roman"/>
        </w:rPr>
        <w:t>2. Customization:</w:t>
      </w:r>
      <w:r>
        <w:rPr>
          <w:rFonts w:ascii="Times New Roman" w:hAnsi="Times New Roman" w:cs="Times New Roman"/>
        </w:rPr>
        <w:t xml:space="preserve"> </w:t>
      </w:r>
      <w:r w:rsidRPr="00B41305">
        <w:rPr>
          <w:rFonts w:ascii="Times New Roman" w:hAnsi="Times New Roman" w:cs="Times New Roman"/>
        </w:rPr>
        <w:t>You can customize the password generator to meet specific requirements, such as password length, character sets, or other security policies, making it suitable for various use cases.</w:t>
      </w:r>
    </w:p>
    <w:p w14:paraId="0DE95FBD" w14:textId="77777777" w:rsidR="00B41305" w:rsidRPr="00B41305" w:rsidRDefault="00B41305" w:rsidP="00B41305">
      <w:pPr>
        <w:spacing w:line="276" w:lineRule="auto"/>
        <w:rPr>
          <w:rFonts w:ascii="Times New Roman" w:hAnsi="Times New Roman" w:cs="Times New Roman"/>
        </w:rPr>
      </w:pPr>
    </w:p>
    <w:p w14:paraId="2B6C30A9" w14:textId="478E6DDD" w:rsidR="00B41305" w:rsidRPr="00B41305" w:rsidRDefault="00B41305" w:rsidP="00B41305">
      <w:pPr>
        <w:spacing w:line="276" w:lineRule="auto"/>
        <w:rPr>
          <w:rFonts w:ascii="Times New Roman" w:hAnsi="Times New Roman" w:cs="Times New Roman"/>
        </w:rPr>
      </w:pPr>
      <w:r w:rsidRPr="00B41305">
        <w:rPr>
          <w:rFonts w:ascii="Times New Roman" w:hAnsi="Times New Roman" w:cs="Times New Roman"/>
        </w:rPr>
        <w:t>3. Automation:</w:t>
      </w:r>
      <w:r>
        <w:rPr>
          <w:rFonts w:ascii="Times New Roman" w:hAnsi="Times New Roman" w:cs="Times New Roman"/>
        </w:rPr>
        <w:t xml:space="preserve"> </w:t>
      </w:r>
      <w:r w:rsidRPr="00B41305">
        <w:rPr>
          <w:rFonts w:ascii="Times New Roman" w:hAnsi="Times New Roman" w:cs="Times New Roman"/>
        </w:rPr>
        <w:t xml:space="preserve">Python enables you to automate the process of generating passwords, saving </w:t>
      </w:r>
      <w:proofErr w:type="gramStart"/>
      <w:r w:rsidRPr="00B41305">
        <w:rPr>
          <w:rFonts w:ascii="Times New Roman" w:hAnsi="Times New Roman" w:cs="Times New Roman"/>
        </w:rPr>
        <w:t>time</w:t>
      </w:r>
      <w:proofErr w:type="gramEnd"/>
      <w:r w:rsidRPr="00B41305">
        <w:rPr>
          <w:rFonts w:ascii="Times New Roman" w:hAnsi="Times New Roman" w:cs="Times New Roman"/>
        </w:rPr>
        <w:t xml:space="preserve"> and ensuring that users have secure passwords for their accounts.</w:t>
      </w:r>
    </w:p>
    <w:p w14:paraId="7093894D" w14:textId="77777777" w:rsidR="00B41305" w:rsidRPr="00B41305" w:rsidRDefault="00B41305" w:rsidP="00B41305">
      <w:pPr>
        <w:spacing w:line="276" w:lineRule="auto"/>
        <w:rPr>
          <w:rFonts w:ascii="Times New Roman" w:hAnsi="Times New Roman" w:cs="Times New Roman"/>
        </w:rPr>
      </w:pPr>
    </w:p>
    <w:p w14:paraId="1B6A4612" w14:textId="4F9D10B7" w:rsidR="00B41305" w:rsidRPr="00B41305" w:rsidRDefault="00B41305" w:rsidP="00B41305">
      <w:pPr>
        <w:spacing w:line="276" w:lineRule="auto"/>
        <w:rPr>
          <w:rFonts w:ascii="Times New Roman" w:hAnsi="Times New Roman" w:cs="Times New Roman"/>
        </w:rPr>
      </w:pPr>
      <w:r w:rsidRPr="00B41305">
        <w:rPr>
          <w:rFonts w:ascii="Times New Roman" w:hAnsi="Times New Roman" w:cs="Times New Roman"/>
        </w:rPr>
        <w:t>4. Unpredictability:</w:t>
      </w:r>
      <w:r>
        <w:rPr>
          <w:rFonts w:ascii="Times New Roman" w:hAnsi="Times New Roman" w:cs="Times New Roman"/>
        </w:rPr>
        <w:t xml:space="preserve"> </w:t>
      </w:r>
      <w:r w:rsidRPr="00B41305">
        <w:rPr>
          <w:rFonts w:ascii="Times New Roman" w:hAnsi="Times New Roman" w:cs="Times New Roman"/>
        </w:rPr>
        <w:t>Python's `random` module or other external libraries can be used to ensure that passwords are truly random and unpredictable, which is important for security.</w:t>
      </w:r>
    </w:p>
    <w:p w14:paraId="570ED7D6" w14:textId="77777777" w:rsidR="00B41305" w:rsidRPr="00B41305" w:rsidRDefault="00B41305" w:rsidP="00B41305">
      <w:pPr>
        <w:spacing w:line="276" w:lineRule="auto"/>
        <w:rPr>
          <w:rFonts w:ascii="Times New Roman" w:hAnsi="Times New Roman" w:cs="Times New Roman"/>
        </w:rPr>
      </w:pPr>
    </w:p>
    <w:p w14:paraId="5E031070" w14:textId="68741A4A" w:rsidR="00B41305" w:rsidRPr="00B41305" w:rsidRDefault="00B41305" w:rsidP="00B41305">
      <w:pPr>
        <w:spacing w:line="276" w:lineRule="auto"/>
        <w:rPr>
          <w:rFonts w:ascii="Times New Roman" w:hAnsi="Times New Roman" w:cs="Times New Roman"/>
        </w:rPr>
      </w:pPr>
      <w:r w:rsidRPr="00B41305">
        <w:rPr>
          <w:rFonts w:ascii="Times New Roman" w:hAnsi="Times New Roman" w:cs="Times New Roman"/>
        </w:rPr>
        <w:t>5. Versatility:</w:t>
      </w:r>
      <w:r>
        <w:rPr>
          <w:rFonts w:ascii="Times New Roman" w:hAnsi="Times New Roman" w:cs="Times New Roman"/>
        </w:rPr>
        <w:t xml:space="preserve"> </w:t>
      </w:r>
      <w:r w:rsidRPr="00B41305">
        <w:rPr>
          <w:rFonts w:ascii="Times New Roman" w:hAnsi="Times New Roman" w:cs="Times New Roman"/>
        </w:rPr>
        <w:t>Password generators in Python can be easily integrated into other applications, systems, or scripts where password creation is required, such as web applications, databases, or user account management.</w:t>
      </w:r>
    </w:p>
    <w:p w14:paraId="369A7A05" w14:textId="77777777" w:rsidR="00B41305" w:rsidRPr="00B41305" w:rsidRDefault="00B41305" w:rsidP="00B41305">
      <w:pPr>
        <w:spacing w:line="276" w:lineRule="auto"/>
        <w:rPr>
          <w:rFonts w:ascii="Times New Roman" w:hAnsi="Times New Roman" w:cs="Times New Roman"/>
        </w:rPr>
      </w:pPr>
    </w:p>
    <w:p w14:paraId="64E080EF" w14:textId="07E5E761" w:rsidR="00B41305" w:rsidRPr="00B41305" w:rsidRDefault="00B41305" w:rsidP="00B41305">
      <w:pPr>
        <w:spacing w:line="276" w:lineRule="auto"/>
        <w:rPr>
          <w:rFonts w:ascii="Times New Roman" w:hAnsi="Times New Roman" w:cs="Times New Roman"/>
        </w:rPr>
      </w:pPr>
      <w:r w:rsidRPr="00B41305">
        <w:rPr>
          <w:rFonts w:ascii="Times New Roman" w:hAnsi="Times New Roman" w:cs="Times New Roman"/>
        </w:rPr>
        <w:t>6. Portability:</w:t>
      </w:r>
      <w:r>
        <w:rPr>
          <w:rFonts w:ascii="Times New Roman" w:hAnsi="Times New Roman" w:cs="Times New Roman"/>
        </w:rPr>
        <w:t xml:space="preserve"> </w:t>
      </w:r>
      <w:r w:rsidRPr="00B41305">
        <w:rPr>
          <w:rFonts w:ascii="Times New Roman" w:hAnsi="Times New Roman" w:cs="Times New Roman"/>
        </w:rPr>
        <w:t>Python is a cross-platform language, so the password generator you create can be used on various operating systems without modification.</w:t>
      </w:r>
    </w:p>
    <w:p w14:paraId="13BF4484" w14:textId="77777777" w:rsidR="00B41305" w:rsidRPr="00B41305" w:rsidRDefault="00B41305" w:rsidP="00B41305">
      <w:pPr>
        <w:spacing w:line="276" w:lineRule="auto"/>
        <w:rPr>
          <w:rFonts w:ascii="Times New Roman" w:hAnsi="Times New Roman" w:cs="Times New Roman"/>
        </w:rPr>
      </w:pPr>
    </w:p>
    <w:p w14:paraId="3D2742A1" w14:textId="7B7914CC" w:rsidR="00B41305" w:rsidRPr="00B41305" w:rsidRDefault="00B41305" w:rsidP="00B41305">
      <w:pPr>
        <w:spacing w:line="276" w:lineRule="auto"/>
        <w:rPr>
          <w:rFonts w:ascii="Times New Roman" w:hAnsi="Times New Roman" w:cs="Times New Roman"/>
        </w:rPr>
      </w:pPr>
      <w:r w:rsidRPr="00B41305">
        <w:rPr>
          <w:rFonts w:ascii="Times New Roman" w:hAnsi="Times New Roman" w:cs="Times New Roman"/>
        </w:rPr>
        <w:t>7. Open Source:</w:t>
      </w:r>
      <w:r>
        <w:rPr>
          <w:rFonts w:ascii="Times New Roman" w:hAnsi="Times New Roman" w:cs="Times New Roman"/>
        </w:rPr>
        <w:t xml:space="preserve"> </w:t>
      </w:r>
      <w:r w:rsidRPr="00B41305">
        <w:rPr>
          <w:rFonts w:ascii="Times New Roman" w:hAnsi="Times New Roman" w:cs="Times New Roman"/>
        </w:rPr>
        <w:t>Python is open-source and has a large and active community. This means that you can find existing libraries, packages, and code examples to help you build your password generator, saving development time.</w:t>
      </w:r>
    </w:p>
    <w:p w14:paraId="2633F6E0" w14:textId="77777777" w:rsidR="00B41305" w:rsidRPr="00B41305" w:rsidRDefault="00B41305" w:rsidP="00B41305">
      <w:pPr>
        <w:spacing w:line="276" w:lineRule="auto"/>
        <w:rPr>
          <w:rFonts w:ascii="Times New Roman" w:hAnsi="Times New Roman" w:cs="Times New Roman"/>
        </w:rPr>
      </w:pPr>
    </w:p>
    <w:p w14:paraId="4407771C" w14:textId="2611A847" w:rsidR="00B41305" w:rsidRPr="00B41305" w:rsidRDefault="00B41305" w:rsidP="00B41305">
      <w:pPr>
        <w:spacing w:line="276" w:lineRule="auto"/>
        <w:rPr>
          <w:rFonts w:ascii="Times New Roman" w:hAnsi="Times New Roman" w:cs="Times New Roman"/>
        </w:rPr>
      </w:pPr>
      <w:r w:rsidRPr="00B41305">
        <w:rPr>
          <w:rFonts w:ascii="Times New Roman" w:hAnsi="Times New Roman" w:cs="Times New Roman"/>
        </w:rPr>
        <w:t>8. Extensibility:</w:t>
      </w:r>
      <w:r>
        <w:rPr>
          <w:rFonts w:ascii="Times New Roman" w:hAnsi="Times New Roman" w:cs="Times New Roman"/>
        </w:rPr>
        <w:t xml:space="preserve"> </w:t>
      </w:r>
      <w:r w:rsidRPr="00B41305">
        <w:rPr>
          <w:rFonts w:ascii="Times New Roman" w:hAnsi="Times New Roman" w:cs="Times New Roman"/>
        </w:rPr>
        <w:t>You can add additional features, such as password strength checking or policy enforcement, to your password generator to make it more robust and user-friendly.</w:t>
      </w:r>
    </w:p>
    <w:p w14:paraId="6D714822" w14:textId="77777777" w:rsidR="00B41305" w:rsidRPr="00B41305" w:rsidRDefault="00B41305" w:rsidP="00B41305">
      <w:pPr>
        <w:spacing w:line="276" w:lineRule="auto"/>
        <w:rPr>
          <w:rFonts w:ascii="Times New Roman" w:hAnsi="Times New Roman" w:cs="Times New Roman"/>
        </w:rPr>
      </w:pPr>
    </w:p>
    <w:p w14:paraId="658FB9AA" w14:textId="6EF758FD" w:rsidR="00B41305" w:rsidRPr="00B41305" w:rsidRDefault="00B41305" w:rsidP="00B41305">
      <w:pPr>
        <w:spacing w:line="276" w:lineRule="auto"/>
        <w:rPr>
          <w:rFonts w:ascii="Times New Roman" w:hAnsi="Times New Roman" w:cs="Times New Roman"/>
        </w:rPr>
      </w:pPr>
      <w:r w:rsidRPr="00B41305">
        <w:rPr>
          <w:rFonts w:ascii="Times New Roman" w:hAnsi="Times New Roman" w:cs="Times New Roman"/>
        </w:rPr>
        <w:t>9. Learning Opportunity:</w:t>
      </w:r>
      <w:r>
        <w:rPr>
          <w:rFonts w:ascii="Times New Roman" w:hAnsi="Times New Roman" w:cs="Times New Roman"/>
        </w:rPr>
        <w:t xml:space="preserve"> </w:t>
      </w:r>
      <w:r w:rsidRPr="00B41305">
        <w:rPr>
          <w:rFonts w:ascii="Times New Roman" w:hAnsi="Times New Roman" w:cs="Times New Roman"/>
        </w:rPr>
        <w:t>Creating a password generator in Python can be an excellent educational experience, helping you improve your programming skills and understanding of security principles.</w:t>
      </w:r>
    </w:p>
    <w:p w14:paraId="55D28992" w14:textId="77777777" w:rsidR="00B41305" w:rsidRPr="00B41305" w:rsidRDefault="00B41305" w:rsidP="00B41305">
      <w:pPr>
        <w:spacing w:line="276" w:lineRule="auto"/>
        <w:rPr>
          <w:rFonts w:ascii="Times New Roman" w:hAnsi="Times New Roman" w:cs="Times New Roman"/>
        </w:rPr>
      </w:pPr>
    </w:p>
    <w:p w14:paraId="27B52295" w14:textId="48EDDF47" w:rsidR="00B41305" w:rsidRPr="00B41305" w:rsidRDefault="00B41305" w:rsidP="00B41305">
      <w:pPr>
        <w:spacing w:line="276" w:lineRule="auto"/>
        <w:rPr>
          <w:rFonts w:ascii="Times New Roman" w:hAnsi="Times New Roman" w:cs="Times New Roman"/>
        </w:rPr>
      </w:pPr>
      <w:r w:rsidRPr="00B41305">
        <w:rPr>
          <w:rFonts w:ascii="Times New Roman" w:hAnsi="Times New Roman" w:cs="Times New Roman"/>
        </w:rPr>
        <w:t>10. Control: You have full control over the generation process, making it possible to implement any security best practices or policies required for your specific application.</w:t>
      </w:r>
    </w:p>
    <w:p w14:paraId="6AFC8139" w14:textId="77777777" w:rsidR="00B41305" w:rsidRPr="00B41305" w:rsidRDefault="00B41305" w:rsidP="00B41305">
      <w:pPr>
        <w:spacing w:line="276" w:lineRule="auto"/>
        <w:rPr>
          <w:rFonts w:ascii="Times New Roman" w:hAnsi="Times New Roman" w:cs="Times New Roman"/>
        </w:rPr>
      </w:pPr>
    </w:p>
    <w:p w14:paraId="4BC42C6F" w14:textId="43A65000" w:rsidR="00B41305" w:rsidRDefault="00B41305" w:rsidP="00B41305">
      <w:pPr>
        <w:spacing w:line="276" w:lineRule="auto"/>
        <w:rPr>
          <w:rFonts w:ascii="Times New Roman" w:hAnsi="Times New Roman" w:cs="Times New Roman"/>
        </w:rPr>
      </w:pPr>
      <w:r w:rsidRPr="00B41305">
        <w:rPr>
          <w:rFonts w:ascii="Times New Roman" w:hAnsi="Times New Roman" w:cs="Times New Roman"/>
        </w:rPr>
        <w:t>11. Scalability:</w:t>
      </w:r>
      <w:r>
        <w:rPr>
          <w:rFonts w:ascii="Times New Roman" w:hAnsi="Times New Roman" w:cs="Times New Roman"/>
        </w:rPr>
        <w:t xml:space="preserve"> </w:t>
      </w:r>
      <w:r w:rsidRPr="00B41305">
        <w:rPr>
          <w:rFonts w:ascii="Times New Roman" w:hAnsi="Times New Roman" w:cs="Times New Roman"/>
        </w:rPr>
        <w:t>A Python-based password generator can be used in both small-scale and large-scale applications, ensuring that you can scale your security measures as needed.</w:t>
      </w:r>
    </w:p>
    <w:p w14:paraId="185EB10D" w14:textId="77777777" w:rsidR="00B41305" w:rsidRDefault="00B41305" w:rsidP="00B41305">
      <w:pPr>
        <w:spacing w:line="276" w:lineRule="auto"/>
        <w:rPr>
          <w:rFonts w:ascii="Times New Roman" w:hAnsi="Times New Roman" w:cs="Times New Roman"/>
        </w:rPr>
      </w:pPr>
    </w:p>
    <w:p w14:paraId="36ABF637" w14:textId="77777777" w:rsidR="00B41305" w:rsidRDefault="00B41305" w:rsidP="00B41305">
      <w:pPr>
        <w:spacing w:line="276" w:lineRule="auto"/>
        <w:rPr>
          <w:rFonts w:ascii="Times New Roman" w:hAnsi="Times New Roman" w:cs="Times New Roman"/>
        </w:rPr>
      </w:pPr>
    </w:p>
    <w:p w14:paraId="7FF5BE8B" w14:textId="77777777" w:rsidR="00B41305" w:rsidRDefault="00B41305" w:rsidP="00B41305">
      <w:pPr>
        <w:spacing w:line="276" w:lineRule="auto"/>
        <w:rPr>
          <w:rFonts w:ascii="Times New Roman" w:hAnsi="Times New Roman" w:cs="Times New Roman"/>
        </w:rPr>
      </w:pPr>
    </w:p>
    <w:p w14:paraId="214A6BFC" w14:textId="77777777" w:rsidR="00B41305" w:rsidRDefault="00B41305" w:rsidP="00B41305">
      <w:pPr>
        <w:spacing w:line="276" w:lineRule="auto"/>
        <w:rPr>
          <w:rFonts w:ascii="Times New Roman" w:hAnsi="Times New Roman" w:cs="Times New Roman"/>
        </w:rPr>
      </w:pPr>
    </w:p>
    <w:p w14:paraId="5D08DB6E" w14:textId="77777777" w:rsidR="00B41305" w:rsidRDefault="00B41305" w:rsidP="00B41305">
      <w:pPr>
        <w:spacing w:line="276" w:lineRule="auto"/>
        <w:rPr>
          <w:rFonts w:ascii="Times New Roman" w:hAnsi="Times New Roman" w:cs="Times New Roman"/>
        </w:rPr>
      </w:pPr>
    </w:p>
    <w:p w14:paraId="4DC333BA" w14:textId="1CDD3FCB" w:rsidR="00B41305" w:rsidRPr="00A06510" w:rsidRDefault="00B41305" w:rsidP="00B41305">
      <w:pPr>
        <w:spacing w:line="276" w:lineRule="auto"/>
        <w:jc w:val="center"/>
        <w:rPr>
          <w:rFonts w:ascii="Times New Roman" w:hAnsi="Times New Roman" w:cs="Times New Roman"/>
          <w:b/>
          <w:bCs/>
          <w:sz w:val="40"/>
          <w:szCs w:val="40"/>
        </w:rPr>
      </w:pPr>
      <w:r w:rsidRPr="00A06510">
        <w:rPr>
          <w:rFonts w:ascii="Times New Roman" w:hAnsi="Times New Roman" w:cs="Times New Roman"/>
          <w:b/>
          <w:bCs/>
          <w:sz w:val="40"/>
          <w:szCs w:val="40"/>
        </w:rPr>
        <w:t>CONCLUSION</w:t>
      </w:r>
    </w:p>
    <w:p w14:paraId="3ADD9E1D" w14:textId="77777777" w:rsidR="00B41305" w:rsidRDefault="00B41305" w:rsidP="00B41305">
      <w:pPr>
        <w:spacing w:line="276" w:lineRule="auto"/>
        <w:rPr>
          <w:rFonts w:ascii="Times New Roman" w:hAnsi="Times New Roman" w:cs="Times New Roman"/>
        </w:rPr>
      </w:pPr>
    </w:p>
    <w:p w14:paraId="32B00C1A" w14:textId="77777777" w:rsidR="00B41305" w:rsidRDefault="00B41305" w:rsidP="00B41305">
      <w:pPr>
        <w:spacing w:line="276" w:lineRule="auto"/>
        <w:rPr>
          <w:rFonts w:ascii="Times New Roman" w:hAnsi="Times New Roman" w:cs="Times New Roman"/>
        </w:rPr>
      </w:pPr>
    </w:p>
    <w:p w14:paraId="26C1C401" w14:textId="77777777" w:rsidR="00B41305" w:rsidRDefault="00B41305" w:rsidP="00B41305">
      <w:pPr>
        <w:spacing w:line="276" w:lineRule="auto"/>
        <w:rPr>
          <w:rFonts w:ascii="Times New Roman" w:hAnsi="Times New Roman" w:cs="Times New Roman"/>
        </w:rPr>
      </w:pPr>
    </w:p>
    <w:p w14:paraId="0F12C0B6" w14:textId="2DDFA33A" w:rsidR="00B41305" w:rsidRPr="00B41305" w:rsidRDefault="00B41305" w:rsidP="00B41305">
      <w:pPr>
        <w:spacing w:line="360" w:lineRule="auto"/>
        <w:rPr>
          <w:rFonts w:ascii="Times New Roman" w:hAnsi="Times New Roman" w:cs="Times New Roman"/>
        </w:rPr>
      </w:pPr>
      <w:r w:rsidRPr="00B41305">
        <w:rPr>
          <w:rFonts w:ascii="Times New Roman" w:hAnsi="Times New Roman" w:cs="Times New Roman"/>
        </w:rPr>
        <w:t>In conclusion, the Python password generator project successfully provides a simple yet effective solution to enhance online security. By generating strong, unique, and random passwords, it addresses the critical need for safeguarding sensitive data and accounts in an increasingly digital world. This project underscores the versatility and accessibility of Python, making it a practical and educational choice for those looking to strengthen their password management practices. With its potential for customization and integration into various applications, this password generator stands as a valuable tool in the ongoing effort to protect against security threats.</w:t>
      </w:r>
    </w:p>
    <w:p w14:paraId="3FE97145" w14:textId="77777777" w:rsidR="00B41305" w:rsidRPr="00B41305" w:rsidRDefault="00B41305" w:rsidP="00B41305">
      <w:pPr>
        <w:spacing w:line="360" w:lineRule="auto"/>
        <w:rPr>
          <w:rFonts w:ascii="Times New Roman" w:hAnsi="Times New Roman" w:cs="Times New Roman"/>
        </w:rPr>
      </w:pPr>
    </w:p>
    <w:p w14:paraId="6F8B5C5A" w14:textId="5E57ED82" w:rsidR="00B41305" w:rsidRPr="00B41305" w:rsidRDefault="00B41305" w:rsidP="00B41305">
      <w:pPr>
        <w:spacing w:line="276" w:lineRule="auto"/>
        <w:rPr>
          <w:rFonts w:ascii="Times New Roman" w:hAnsi="Times New Roman" w:cs="Times New Roman"/>
        </w:rPr>
      </w:pPr>
    </w:p>
    <w:sectPr w:rsidR="00B41305" w:rsidRPr="00B4130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49598" w14:textId="77777777" w:rsidR="00C30C11" w:rsidRDefault="00C30C11">
      <w:pPr>
        <w:spacing w:line="240" w:lineRule="auto"/>
      </w:pPr>
      <w:r>
        <w:separator/>
      </w:r>
    </w:p>
  </w:endnote>
  <w:endnote w:type="continuationSeparator" w:id="0">
    <w:p w14:paraId="59A25B87" w14:textId="77777777" w:rsidR="00C30C11" w:rsidRDefault="00C30C11">
      <w:pPr>
        <w:spacing w:line="240" w:lineRule="auto"/>
      </w:pPr>
      <w:r>
        <w:continuationSeparator/>
      </w:r>
    </w:p>
  </w:endnote>
  <w:endnote w:type="continuationNotice" w:id="1">
    <w:p w14:paraId="04740884" w14:textId="77777777" w:rsidR="00C30C11" w:rsidRDefault="00C30C1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5847C"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6A7584E" w14:textId="77777777" w:rsidTr="733B038C">
      <w:tc>
        <w:tcPr>
          <w:tcW w:w="3120" w:type="dxa"/>
        </w:tcPr>
        <w:p w14:paraId="76ED4DFE" w14:textId="77777777" w:rsidR="733B038C" w:rsidRDefault="733B038C" w:rsidP="733B038C">
          <w:pPr>
            <w:pStyle w:val="Header"/>
            <w:ind w:left="-115"/>
          </w:pPr>
        </w:p>
      </w:tc>
      <w:tc>
        <w:tcPr>
          <w:tcW w:w="3120" w:type="dxa"/>
        </w:tcPr>
        <w:p w14:paraId="08D5FB3E" w14:textId="77777777" w:rsidR="733B038C" w:rsidRDefault="733B038C" w:rsidP="733B038C">
          <w:pPr>
            <w:pStyle w:val="Header"/>
            <w:jc w:val="center"/>
          </w:pPr>
        </w:p>
      </w:tc>
      <w:tc>
        <w:tcPr>
          <w:tcW w:w="3120" w:type="dxa"/>
        </w:tcPr>
        <w:p w14:paraId="141437A4" w14:textId="77777777" w:rsidR="733B038C" w:rsidRDefault="733B038C" w:rsidP="733B038C">
          <w:pPr>
            <w:pStyle w:val="Header"/>
            <w:ind w:right="-115"/>
            <w:jc w:val="right"/>
          </w:pPr>
        </w:p>
      </w:tc>
    </w:tr>
  </w:tbl>
  <w:p w14:paraId="3CF39E59"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FEA9A38" w14:textId="77777777" w:rsidTr="733B038C">
      <w:tc>
        <w:tcPr>
          <w:tcW w:w="3120" w:type="dxa"/>
        </w:tcPr>
        <w:p w14:paraId="361C1EB6" w14:textId="77777777" w:rsidR="733B038C" w:rsidRDefault="733B038C" w:rsidP="733B038C">
          <w:pPr>
            <w:pStyle w:val="Header"/>
            <w:ind w:left="-115"/>
          </w:pPr>
        </w:p>
      </w:tc>
      <w:tc>
        <w:tcPr>
          <w:tcW w:w="3120" w:type="dxa"/>
        </w:tcPr>
        <w:p w14:paraId="6FD2EF66" w14:textId="77777777" w:rsidR="733B038C" w:rsidRDefault="733B038C" w:rsidP="733B038C">
          <w:pPr>
            <w:pStyle w:val="Header"/>
            <w:jc w:val="center"/>
          </w:pPr>
        </w:p>
      </w:tc>
      <w:tc>
        <w:tcPr>
          <w:tcW w:w="3120" w:type="dxa"/>
        </w:tcPr>
        <w:p w14:paraId="0A37209B" w14:textId="77777777" w:rsidR="733B038C" w:rsidRDefault="733B038C" w:rsidP="733B038C">
          <w:pPr>
            <w:pStyle w:val="Header"/>
            <w:ind w:right="-115"/>
            <w:jc w:val="right"/>
          </w:pPr>
        </w:p>
      </w:tc>
    </w:tr>
  </w:tbl>
  <w:p w14:paraId="662B5439"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A47A" w14:textId="77777777" w:rsidR="00C30C11" w:rsidRDefault="00C30C11">
      <w:pPr>
        <w:spacing w:line="240" w:lineRule="auto"/>
      </w:pPr>
      <w:r>
        <w:separator/>
      </w:r>
    </w:p>
  </w:footnote>
  <w:footnote w:type="continuationSeparator" w:id="0">
    <w:p w14:paraId="56A1D220" w14:textId="77777777" w:rsidR="00C30C11" w:rsidRDefault="00C30C11">
      <w:pPr>
        <w:spacing w:line="240" w:lineRule="auto"/>
      </w:pPr>
      <w:r>
        <w:continuationSeparator/>
      </w:r>
    </w:p>
  </w:footnote>
  <w:footnote w:type="continuationNotice" w:id="1">
    <w:p w14:paraId="3ACFBF86" w14:textId="77777777" w:rsidR="00C30C11" w:rsidRDefault="00C30C1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CE76"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0A1374B8" w14:textId="77777777" w:rsidTr="008830C9">
      <w:tc>
        <w:tcPr>
          <w:tcW w:w="3120" w:type="dxa"/>
        </w:tcPr>
        <w:p w14:paraId="79380D14" w14:textId="77777777" w:rsidR="00604652" w:rsidRDefault="005238FA" w:rsidP="00604652">
          <w:pPr>
            <w:pStyle w:val="Header"/>
          </w:pPr>
          <w:sdt>
            <w:sdtPr>
              <w:id w:val="-1622601055"/>
              <w:placeholder>
                <w:docPart w:val="896C667CC2E14282AD873A1BF14A8E13"/>
              </w:placeholder>
              <w:temporary/>
              <w:showingPlcHdr/>
              <w15:appearance w15:val="hidden"/>
            </w:sdtPr>
            <w:sdtEndPr/>
            <w:sdtContent>
              <w:r w:rsidR="00604652" w:rsidRPr="00FD478C">
                <w:t>RUNNING HEAD TITLE</w:t>
              </w:r>
            </w:sdtContent>
          </w:sdt>
          <w:r w:rsidR="00904DBE">
            <w:t xml:space="preserve"> </w:t>
          </w:r>
          <w:sdt>
            <w:sdtPr>
              <w:id w:val="-82374865"/>
              <w:placeholder>
                <w:docPart w:val="0EB78637109A43F0A3D9AEA5B7C10110"/>
              </w:placeholder>
              <w:temporary/>
              <w:showingPlcHdr/>
              <w15:appearance w15:val="hidden"/>
            </w:sdtPr>
            <w:sdtEndPr/>
            <w:sdtContent>
              <w:r w:rsidR="00604652">
                <w:t>(SHORTENED)</w:t>
              </w:r>
            </w:sdtContent>
          </w:sdt>
        </w:p>
      </w:tc>
      <w:tc>
        <w:tcPr>
          <w:tcW w:w="3120" w:type="dxa"/>
        </w:tcPr>
        <w:p w14:paraId="765AA163" w14:textId="77777777" w:rsidR="00904DBE" w:rsidRDefault="00904DBE" w:rsidP="00904DBE">
          <w:pPr>
            <w:pStyle w:val="Header"/>
            <w:jc w:val="center"/>
          </w:pPr>
        </w:p>
      </w:tc>
      <w:tc>
        <w:tcPr>
          <w:tcW w:w="3120" w:type="dxa"/>
        </w:tcPr>
        <w:p w14:paraId="0DEE4D2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7716141"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5C2CC97C" w14:textId="77777777" w:rsidTr="00FD478C">
      <w:tc>
        <w:tcPr>
          <w:tcW w:w="3120" w:type="dxa"/>
        </w:tcPr>
        <w:p w14:paraId="701F8218" w14:textId="77777777" w:rsidR="733B038C" w:rsidRPr="00FD478C" w:rsidRDefault="005238FA" w:rsidP="00FD478C">
          <w:pPr>
            <w:pStyle w:val="Header"/>
          </w:pPr>
          <w:sdt>
            <w:sdtPr>
              <w:id w:val="-376635527"/>
              <w:placeholder>
                <w:docPart w:val="D70172DD3BB84D699FE7DB20F0439B1E"/>
              </w:placeholder>
              <w:temporary/>
              <w:showingPlcHdr/>
              <w15:appearance w15:val="hidden"/>
            </w:sdtPr>
            <w:sdtEndPr/>
            <w:sdtContent>
              <w:r w:rsidR="00A75901" w:rsidRPr="00FD478C">
                <w:t>RUNNING HEAD TITLE</w:t>
              </w:r>
            </w:sdtContent>
          </w:sdt>
        </w:p>
      </w:tc>
      <w:tc>
        <w:tcPr>
          <w:tcW w:w="3120" w:type="dxa"/>
        </w:tcPr>
        <w:p w14:paraId="03CEBAB9" w14:textId="77777777" w:rsidR="733B038C" w:rsidRDefault="733B038C" w:rsidP="733B038C">
          <w:pPr>
            <w:pStyle w:val="Header"/>
            <w:jc w:val="center"/>
          </w:pPr>
        </w:p>
      </w:tc>
      <w:tc>
        <w:tcPr>
          <w:tcW w:w="3120" w:type="dxa"/>
        </w:tcPr>
        <w:p w14:paraId="2CDE032E" w14:textId="77777777" w:rsidR="733B038C" w:rsidRDefault="733B038C" w:rsidP="733B038C">
          <w:pPr>
            <w:pStyle w:val="Header"/>
            <w:ind w:right="-115"/>
            <w:jc w:val="right"/>
          </w:pPr>
        </w:p>
      </w:tc>
    </w:tr>
  </w:tbl>
  <w:p w14:paraId="3D3A88B7"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8E7"/>
    <w:multiLevelType w:val="hybridMultilevel"/>
    <w:tmpl w:val="488CB75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531194"/>
    <w:multiLevelType w:val="hybridMultilevel"/>
    <w:tmpl w:val="1C10D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B115ED"/>
    <w:multiLevelType w:val="hybridMultilevel"/>
    <w:tmpl w:val="488CB75A"/>
    <w:lvl w:ilvl="0" w:tplc="C082CE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FD13F0B"/>
    <w:multiLevelType w:val="hybridMultilevel"/>
    <w:tmpl w:val="7A080F34"/>
    <w:lvl w:ilvl="0" w:tplc="C082CE5C">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86311996">
    <w:abstractNumId w:val="1"/>
  </w:num>
  <w:num w:numId="2" w16cid:durableId="1466849658">
    <w:abstractNumId w:val="2"/>
  </w:num>
  <w:num w:numId="3" w16cid:durableId="262498287">
    <w:abstractNumId w:val="3"/>
  </w:num>
  <w:num w:numId="4" w16cid:durableId="1772581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11"/>
    <w:rsid w:val="00164170"/>
    <w:rsid w:val="002C3BE4"/>
    <w:rsid w:val="002F7E04"/>
    <w:rsid w:val="00371BD9"/>
    <w:rsid w:val="0042207D"/>
    <w:rsid w:val="004C683E"/>
    <w:rsid w:val="00500997"/>
    <w:rsid w:val="00530EF3"/>
    <w:rsid w:val="005936DA"/>
    <w:rsid w:val="00604652"/>
    <w:rsid w:val="006C101C"/>
    <w:rsid w:val="006F4709"/>
    <w:rsid w:val="00702B81"/>
    <w:rsid w:val="00727711"/>
    <w:rsid w:val="0074264E"/>
    <w:rsid w:val="00796468"/>
    <w:rsid w:val="007D4A2B"/>
    <w:rsid w:val="007E2D6A"/>
    <w:rsid w:val="008078FA"/>
    <w:rsid w:val="00823731"/>
    <w:rsid w:val="00874C87"/>
    <w:rsid w:val="00904DBE"/>
    <w:rsid w:val="00A06510"/>
    <w:rsid w:val="00A75901"/>
    <w:rsid w:val="00B41305"/>
    <w:rsid w:val="00B5233A"/>
    <w:rsid w:val="00BA6612"/>
    <w:rsid w:val="00C26C30"/>
    <w:rsid w:val="00C30C11"/>
    <w:rsid w:val="00CA1E31"/>
    <w:rsid w:val="00CD7F50"/>
    <w:rsid w:val="00DA395D"/>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8E36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74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71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th\AppData\Local\Microsoft\Office\16.0\DTS\en-IN%7bACDC8971-1FD0-4D5E-A12F-498DEDCD76A6%7d\%7bDFB3C076-7FA1-4BCB-8D46-C2795723964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6C667CC2E14282AD873A1BF14A8E13"/>
        <w:category>
          <w:name w:val="General"/>
          <w:gallery w:val="placeholder"/>
        </w:category>
        <w:types>
          <w:type w:val="bbPlcHdr"/>
        </w:types>
        <w:behaviors>
          <w:behavior w:val="content"/>
        </w:behaviors>
        <w:guid w:val="{2623A1C0-598A-4A54-A334-E35432CFD4E8}"/>
      </w:docPartPr>
      <w:docPartBody>
        <w:p w:rsidR="00000000" w:rsidRDefault="00E31F03">
          <w:pPr>
            <w:pStyle w:val="896C667CC2E14282AD873A1BF14A8E13"/>
          </w:pPr>
          <w:r>
            <w:t>456</w:t>
          </w:r>
        </w:p>
      </w:docPartBody>
    </w:docPart>
    <w:docPart>
      <w:docPartPr>
        <w:name w:val="0EB78637109A43F0A3D9AEA5B7C10110"/>
        <w:category>
          <w:name w:val="General"/>
          <w:gallery w:val="placeholder"/>
        </w:category>
        <w:types>
          <w:type w:val="bbPlcHdr"/>
        </w:types>
        <w:behaviors>
          <w:behavior w:val="content"/>
        </w:behaviors>
        <w:guid w:val="{0D45F5C6-1CA1-432D-AED8-86772C5E202B}"/>
      </w:docPartPr>
      <w:docPartBody>
        <w:p w:rsidR="00000000" w:rsidRDefault="00E31F03">
          <w:pPr>
            <w:pStyle w:val="0EB78637109A43F0A3D9AEA5B7C10110"/>
          </w:pPr>
          <w:r w:rsidRPr="576062CF">
            <w:t>Row Head</w:t>
          </w:r>
        </w:p>
      </w:docPartBody>
    </w:docPart>
    <w:docPart>
      <w:docPartPr>
        <w:name w:val="D70172DD3BB84D699FE7DB20F0439B1E"/>
        <w:category>
          <w:name w:val="General"/>
          <w:gallery w:val="placeholder"/>
        </w:category>
        <w:types>
          <w:type w:val="bbPlcHdr"/>
        </w:types>
        <w:behaviors>
          <w:behavior w:val="content"/>
        </w:behaviors>
        <w:guid w:val="{1D8C2ECA-80E3-4499-A349-AA414621CD85}"/>
      </w:docPartPr>
      <w:docPartBody>
        <w:p w:rsidR="00000000" w:rsidRDefault="00E31F03">
          <w:pPr>
            <w:pStyle w:val="D70172DD3BB84D699FE7DB20F0439B1E"/>
          </w:pPr>
          <w:r>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EDB59973C443B58ADBF2A088E5F293">
    <w:name w:val="56EDB59973C443B58ADBF2A088E5F293"/>
  </w:style>
  <w:style w:type="paragraph" w:customStyle="1" w:styleId="0A61DC153E9048909F5BD1DD4FA60AFD">
    <w:name w:val="0A61DC153E9048909F5BD1DD4FA60AFD"/>
  </w:style>
  <w:style w:type="paragraph" w:customStyle="1" w:styleId="975EC7DAD899401AA40EC099113E0216">
    <w:name w:val="975EC7DAD899401AA40EC099113E0216"/>
  </w:style>
  <w:style w:type="paragraph" w:customStyle="1" w:styleId="181CC13C840E4027AAAAD33F11EE6836">
    <w:name w:val="181CC13C840E4027AAAAD33F11EE6836"/>
  </w:style>
  <w:style w:type="paragraph" w:customStyle="1" w:styleId="A74842A89F6A46889B671E1D640EDC01">
    <w:name w:val="A74842A89F6A46889B671E1D640EDC01"/>
  </w:style>
  <w:style w:type="paragraph" w:customStyle="1" w:styleId="737E33C9E2C747EA99E8DB491A264E1B">
    <w:name w:val="737E33C9E2C747EA99E8DB491A264E1B"/>
  </w:style>
  <w:style w:type="paragraph" w:customStyle="1" w:styleId="08EB5ADB781D48658B50F14AFCF6DCC8">
    <w:name w:val="08EB5ADB781D48658B50F14AFCF6DCC8"/>
  </w:style>
  <w:style w:type="paragraph" w:customStyle="1" w:styleId="A4548C3FB41F4609AE90D6BA1DF25C1F">
    <w:name w:val="A4548C3FB41F4609AE90D6BA1DF25C1F"/>
  </w:style>
  <w:style w:type="paragraph" w:customStyle="1" w:styleId="9C21A2E4261C458493ADD5FC37C7E0E8">
    <w:name w:val="9C21A2E4261C458493ADD5FC37C7E0E8"/>
  </w:style>
  <w:style w:type="paragraph" w:customStyle="1" w:styleId="9883D798D4FE4E50BFD15A41D919DED5">
    <w:name w:val="9883D798D4FE4E50BFD15A41D919DED5"/>
  </w:style>
  <w:style w:type="character" w:styleId="Strong">
    <w:name w:val="Strong"/>
    <w:basedOn w:val="DefaultParagraphFont"/>
    <w:uiPriority w:val="22"/>
    <w:qFormat/>
    <w:rPr>
      <w:b/>
      <w:bCs/>
    </w:rPr>
  </w:style>
  <w:style w:type="paragraph" w:customStyle="1" w:styleId="96265FF3DB8343D8B9C8D5CED06BA4E7">
    <w:name w:val="96265FF3DB8343D8B9C8D5CED06BA4E7"/>
  </w:style>
  <w:style w:type="character" w:styleId="Emphasis">
    <w:name w:val="Emphasis"/>
    <w:basedOn w:val="DefaultParagraphFont"/>
    <w:uiPriority w:val="20"/>
    <w:qFormat/>
    <w:rPr>
      <w:i/>
      <w:iCs/>
    </w:rPr>
  </w:style>
  <w:style w:type="paragraph" w:customStyle="1" w:styleId="D448D3BDFB53450C9FDADA955787873C">
    <w:name w:val="D448D3BDFB53450C9FDADA955787873C"/>
  </w:style>
  <w:style w:type="paragraph" w:customStyle="1" w:styleId="3F4BF320CC09428B8307E6EA58DF07EA">
    <w:name w:val="3F4BF320CC09428B8307E6EA58DF07EA"/>
  </w:style>
  <w:style w:type="paragraph" w:customStyle="1" w:styleId="6F82B87F29CD4CB684A1911AA9E8DAA6">
    <w:name w:val="6F82B87F29CD4CB684A1911AA9E8DAA6"/>
  </w:style>
  <w:style w:type="paragraph" w:customStyle="1" w:styleId="130D8E9262FD4A1CB365881C6381A733">
    <w:name w:val="130D8E9262FD4A1CB365881C6381A733"/>
  </w:style>
  <w:style w:type="character" w:customStyle="1" w:styleId="Heading1Char">
    <w:name w:val="Heading 1 Char"/>
    <w:basedOn w:val="DefaultParagraphFont"/>
    <w:link w:val="Heading1"/>
    <w:uiPriority w:val="9"/>
    <w:rPr>
      <w:rFonts w:eastAsiaTheme="minorHAnsi"/>
      <w:b/>
      <w:bCs/>
      <w:kern w:val="0"/>
      <w:lang w:val="en-US" w:eastAsia="en-US"/>
      <w14:ligatures w14:val="none"/>
    </w:rPr>
  </w:style>
  <w:style w:type="paragraph" w:customStyle="1" w:styleId="CB8786C126A8499F9D0AA88358AED247">
    <w:name w:val="CB8786C126A8499F9D0AA88358AED247"/>
  </w:style>
  <w:style w:type="paragraph" w:customStyle="1" w:styleId="9F48B687C0954FCDA72E44F80CD162CA">
    <w:name w:val="9F48B687C0954FCDA72E44F80CD162CA"/>
  </w:style>
  <w:style w:type="paragraph" w:customStyle="1" w:styleId="5658F5F4E4E1491591A510E1F5CA00AF">
    <w:name w:val="5658F5F4E4E1491591A510E1F5CA00AF"/>
  </w:style>
  <w:style w:type="paragraph" w:customStyle="1" w:styleId="7AA96FA635414697B4B9429C9CEA4216">
    <w:name w:val="7AA96FA635414697B4B9429C9CEA4216"/>
  </w:style>
  <w:style w:type="character" w:customStyle="1" w:styleId="Heading3Char">
    <w:name w:val="Heading 3 Char"/>
    <w:basedOn w:val="DefaultParagraphFont"/>
    <w:link w:val="Heading3"/>
    <w:uiPriority w:val="9"/>
    <w:rPr>
      <w:rFonts w:eastAsiaTheme="minorHAnsi"/>
      <w:b/>
      <w:bCs/>
      <w:i/>
      <w:iCs/>
      <w:kern w:val="0"/>
      <w:lang w:val="en-US" w:eastAsia="en-US"/>
      <w14:ligatures w14:val="none"/>
    </w:rPr>
  </w:style>
  <w:style w:type="paragraph" w:customStyle="1" w:styleId="A02FEA0CDB43468884434FD513061CE9">
    <w:name w:val="A02FEA0CDB43468884434FD513061CE9"/>
  </w:style>
  <w:style w:type="paragraph" w:customStyle="1" w:styleId="1DC50D28D2324EA986A92F35CE4F233E">
    <w:name w:val="1DC50D28D2324EA986A92F35CE4F233E"/>
  </w:style>
  <w:style w:type="character" w:customStyle="1" w:styleId="Heading4Char">
    <w:name w:val="Heading 4 Char"/>
    <w:basedOn w:val="DefaultParagraphFont"/>
    <w:link w:val="Heading4"/>
    <w:uiPriority w:val="9"/>
    <w:rPr>
      <w:rFonts w:eastAsiaTheme="minorHAnsi"/>
      <w:b/>
      <w:bCs/>
      <w:kern w:val="0"/>
      <w:lang w:val="en-US" w:eastAsia="en-US"/>
      <w14:ligatures w14:val="none"/>
    </w:rPr>
  </w:style>
  <w:style w:type="paragraph" w:customStyle="1" w:styleId="AE198784B9CB4EF8B6F59FC0EC50DC24">
    <w:name w:val="AE198784B9CB4EF8B6F59FC0EC50DC24"/>
  </w:style>
  <w:style w:type="paragraph" w:customStyle="1" w:styleId="F54426160E3B442D9712BB6985844237">
    <w:name w:val="F54426160E3B442D9712BB6985844237"/>
  </w:style>
  <w:style w:type="paragraph" w:customStyle="1" w:styleId="56B3EC4630AA46B4ABB43F9A97831A66">
    <w:name w:val="56B3EC4630AA46B4ABB43F9A97831A66"/>
  </w:style>
  <w:style w:type="paragraph" w:customStyle="1" w:styleId="B3A441DB312E4420B6072C114C66302F">
    <w:name w:val="B3A441DB312E4420B6072C114C66302F"/>
  </w:style>
  <w:style w:type="character" w:customStyle="1" w:styleId="Heading5Char">
    <w:name w:val="Heading 5 Char"/>
    <w:basedOn w:val="DefaultParagraphFont"/>
    <w:link w:val="Heading5"/>
    <w:uiPriority w:val="9"/>
    <w:rPr>
      <w:rFonts w:eastAsiaTheme="minorHAnsi"/>
      <w:b/>
      <w:bCs/>
      <w:i/>
      <w:iCs/>
      <w:kern w:val="0"/>
      <w:lang w:val="en-US" w:eastAsia="en-US"/>
      <w14:ligatures w14:val="none"/>
    </w:rPr>
  </w:style>
  <w:style w:type="paragraph" w:customStyle="1" w:styleId="F93BF60492764CE2AD1BB858E1874AC3">
    <w:name w:val="F93BF60492764CE2AD1BB858E1874AC3"/>
  </w:style>
  <w:style w:type="paragraph" w:customStyle="1" w:styleId="6B3174CE9CE5462B8EB930B795AB852C">
    <w:name w:val="6B3174CE9CE5462B8EB930B795AB852C"/>
  </w:style>
  <w:style w:type="paragraph" w:customStyle="1" w:styleId="A8A1F07222364A379DC8EAB62E33F12A">
    <w:name w:val="A8A1F07222364A379DC8EAB62E33F12A"/>
  </w:style>
  <w:style w:type="paragraph" w:customStyle="1" w:styleId="FD48BA1DE1E1478193BE7D083F9750F3">
    <w:name w:val="FD48BA1DE1E1478193BE7D083F9750F3"/>
  </w:style>
  <w:style w:type="paragraph" w:customStyle="1" w:styleId="1FCC671EBBFD4F85ACCAFB52D5D1A511">
    <w:name w:val="1FCC671EBBFD4F85ACCAFB52D5D1A511"/>
  </w:style>
  <w:style w:type="paragraph" w:customStyle="1" w:styleId="D55C77F6EEDA4B2D96E37D2A5CA60BD3">
    <w:name w:val="D55C77F6EEDA4B2D96E37D2A5CA60BD3"/>
  </w:style>
  <w:style w:type="paragraph" w:customStyle="1" w:styleId="734AE9AD611C4B9DB737DFFBD66D2D83">
    <w:name w:val="734AE9AD611C4B9DB737DFFBD66D2D83"/>
  </w:style>
  <w:style w:type="paragraph" w:customStyle="1" w:styleId="BF5296DFD914481EA45BED1C1C9EE17F">
    <w:name w:val="BF5296DFD914481EA45BED1C1C9EE17F"/>
  </w:style>
  <w:style w:type="paragraph" w:customStyle="1" w:styleId="F0FAD40E74C041A1B019B69DFC832280">
    <w:name w:val="F0FAD40E74C041A1B019B69DFC832280"/>
  </w:style>
  <w:style w:type="paragraph" w:customStyle="1" w:styleId="842A06C14B5B4CD8954E0BBA5AEAD554">
    <w:name w:val="842A06C14B5B4CD8954E0BBA5AEAD554"/>
  </w:style>
  <w:style w:type="paragraph" w:customStyle="1" w:styleId="895AF674C5DE4E9EBCE370927036AC8E">
    <w:name w:val="895AF674C5DE4E9EBCE370927036AC8E"/>
  </w:style>
  <w:style w:type="paragraph" w:customStyle="1" w:styleId="3BF2C279547A48AB9FFF45B9CC130D68">
    <w:name w:val="3BF2C279547A48AB9FFF45B9CC130D68"/>
  </w:style>
  <w:style w:type="paragraph" w:customStyle="1" w:styleId="74834AD03BF64C6AA2EC4F9754304FA8">
    <w:name w:val="74834AD03BF64C6AA2EC4F9754304FA8"/>
  </w:style>
  <w:style w:type="paragraph" w:customStyle="1" w:styleId="A9640E5A12EB4D9D80DCF90F65337D86">
    <w:name w:val="A9640E5A12EB4D9D80DCF90F65337D86"/>
  </w:style>
  <w:style w:type="paragraph" w:customStyle="1" w:styleId="F2A95501EFEF471F88CEE242E551744C">
    <w:name w:val="F2A95501EFEF471F88CEE242E551744C"/>
  </w:style>
  <w:style w:type="paragraph" w:customStyle="1" w:styleId="950738336EA64C0CA5542B513E0788C8">
    <w:name w:val="950738336EA64C0CA5542B513E0788C8"/>
  </w:style>
  <w:style w:type="paragraph" w:customStyle="1" w:styleId="0939B811C8CB4DE8B9F51FA2AC52E853">
    <w:name w:val="0939B811C8CB4DE8B9F51FA2AC52E853"/>
  </w:style>
  <w:style w:type="paragraph" w:customStyle="1" w:styleId="BA28CBA3ABDB4247AE59264FFDD71B68">
    <w:name w:val="BA28CBA3ABDB4247AE59264FFDD71B68"/>
  </w:style>
  <w:style w:type="paragraph" w:customStyle="1" w:styleId="9108F75E8F5E411092835E6A379884F8">
    <w:name w:val="9108F75E8F5E411092835E6A379884F8"/>
  </w:style>
  <w:style w:type="paragraph" w:customStyle="1" w:styleId="2CBF4F6F06284549A4BCD738125271FF">
    <w:name w:val="2CBF4F6F06284549A4BCD738125271FF"/>
  </w:style>
  <w:style w:type="paragraph" w:customStyle="1" w:styleId="41EEF7C7A7D946C295CB398EE6071B33">
    <w:name w:val="41EEF7C7A7D946C295CB398EE6071B33"/>
  </w:style>
  <w:style w:type="paragraph" w:customStyle="1" w:styleId="A23EBE59DE0A469C864EE951102F70AF">
    <w:name w:val="A23EBE59DE0A469C864EE951102F70AF"/>
  </w:style>
  <w:style w:type="paragraph" w:customStyle="1" w:styleId="CFC6B01A31AD40E08F75492ACA7CF6D6">
    <w:name w:val="CFC6B01A31AD40E08F75492ACA7CF6D6"/>
  </w:style>
  <w:style w:type="paragraph" w:customStyle="1" w:styleId="30519B28F9694235BA68D5F89E79DE86">
    <w:name w:val="30519B28F9694235BA68D5F89E79DE86"/>
  </w:style>
  <w:style w:type="paragraph" w:customStyle="1" w:styleId="09FFA6D1D8574FA5ACED34DA254ECE8D">
    <w:name w:val="09FFA6D1D8574FA5ACED34DA254ECE8D"/>
  </w:style>
  <w:style w:type="paragraph" w:customStyle="1" w:styleId="8017F9376C944E24A11917A22A639388">
    <w:name w:val="8017F9376C944E24A11917A22A639388"/>
  </w:style>
  <w:style w:type="paragraph" w:customStyle="1" w:styleId="853FDE171FAA46EB849E9722778AB2BF">
    <w:name w:val="853FDE171FAA46EB849E9722778AB2BF"/>
  </w:style>
  <w:style w:type="paragraph" w:customStyle="1" w:styleId="28CCB131B38948699C66640BB9FF63B2">
    <w:name w:val="28CCB131B38948699C66640BB9FF63B2"/>
  </w:style>
  <w:style w:type="paragraph" w:customStyle="1" w:styleId="66D1B159C76F4AA6BD325094628D949C">
    <w:name w:val="66D1B159C76F4AA6BD325094628D949C"/>
  </w:style>
  <w:style w:type="paragraph" w:customStyle="1" w:styleId="2450CE2886304312B8E8B2C6A1AC0419">
    <w:name w:val="2450CE2886304312B8E8B2C6A1AC0419"/>
  </w:style>
  <w:style w:type="paragraph" w:customStyle="1" w:styleId="BE74CC1002EB4DCB901AE6A44A8E8D35">
    <w:name w:val="BE74CC1002EB4DCB901AE6A44A8E8D35"/>
  </w:style>
  <w:style w:type="paragraph" w:customStyle="1" w:styleId="361A6FC5B8934615B5C181FCC926DF52">
    <w:name w:val="361A6FC5B8934615B5C181FCC926DF52"/>
  </w:style>
  <w:style w:type="paragraph" w:customStyle="1" w:styleId="9918C15D3AD64329A04F247E6958ECAE">
    <w:name w:val="9918C15D3AD64329A04F247E6958ECAE"/>
  </w:style>
  <w:style w:type="paragraph" w:customStyle="1" w:styleId="0FB080A6978C426E8180C058F54021D4">
    <w:name w:val="0FB080A6978C426E8180C058F54021D4"/>
  </w:style>
  <w:style w:type="paragraph" w:customStyle="1" w:styleId="5562839830B742BCB8C7146F54D1365F">
    <w:name w:val="5562839830B742BCB8C7146F54D1365F"/>
  </w:style>
  <w:style w:type="paragraph" w:customStyle="1" w:styleId="8503E61391DD480BACFFB0689C4DA877">
    <w:name w:val="8503E61391DD480BACFFB0689C4DA877"/>
  </w:style>
  <w:style w:type="paragraph" w:customStyle="1" w:styleId="211AB8E3B28642B882FC87A5A4EEC21A">
    <w:name w:val="211AB8E3B28642B882FC87A5A4EEC21A"/>
  </w:style>
  <w:style w:type="paragraph" w:customStyle="1" w:styleId="9C25DDD5DEDE4BDE914C1C776438B9A7">
    <w:name w:val="9C25DDD5DEDE4BDE914C1C776438B9A7"/>
  </w:style>
  <w:style w:type="paragraph" w:customStyle="1" w:styleId="341A0D99B1D0420A8E53DE5EA6C7ACF2">
    <w:name w:val="341A0D99B1D0420A8E53DE5EA6C7ACF2"/>
  </w:style>
  <w:style w:type="paragraph" w:customStyle="1" w:styleId="638E9264AD6944D59D1072D24BE3CDF8">
    <w:name w:val="638E9264AD6944D59D1072D24BE3CDF8"/>
  </w:style>
  <w:style w:type="paragraph" w:customStyle="1" w:styleId="C3902E32F3854577B0ECD20F4DB6E220">
    <w:name w:val="C3902E32F3854577B0ECD20F4DB6E220"/>
  </w:style>
  <w:style w:type="paragraph" w:customStyle="1" w:styleId="47660000718E4028B9F3C628058E5DC6">
    <w:name w:val="47660000718E4028B9F3C628058E5DC6"/>
  </w:style>
  <w:style w:type="paragraph" w:customStyle="1" w:styleId="03AAA3464D094FABB30C8B9C96FBAF03">
    <w:name w:val="03AAA3464D094FABB30C8B9C96FBAF03"/>
  </w:style>
  <w:style w:type="paragraph" w:customStyle="1" w:styleId="AC7548E2D986451791490D9AF9218CC8">
    <w:name w:val="AC7548E2D986451791490D9AF9218CC8"/>
  </w:style>
  <w:style w:type="paragraph" w:customStyle="1" w:styleId="A2A1F2373B19495B8EEC55CA0A9E5F55">
    <w:name w:val="A2A1F2373B19495B8EEC55CA0A9E5F55"/>
  </w:style>
  <w:style w:type="paragraph" w:customStyle="1" w:styleId="F425A857F39E42EB84FE84878045D9A8">
    <w:name w:val="F425A857F39E42EB84FE84878045D9A8"/>
  </w:style>
  <w:style w:type="paragraph" w:customStyle="1" w:styleId="C35BE89C612C47428237279A8F6228BF">
    <w:name w:val="C35BE89C612C47428237279A8F6228BF"/>
  </w:style>
  <w:style w:type="paragraph" w:customStyle="1" w:styleId="3E23B781ED9D4AE98ADEFC59182D5136">
    <w:name w:val="3E23B781ED9D4AE98ADEFC59182D5136"/>
  </w:style>
  <w:style w:type="paragraph" w:customStyle="1" w:styleId="BF3C423EF9E7439E8DA2B7DFD7C26C5E">
    <w:name w:val="BF3C423EF9E7439E8DA2B7DFD7C26C5E"/>
  </w:style>
  <w:style w:type="paragraph" w:customStyle="1" w:styleId="6A498604F28E403DBEDF1F861BA1B398">
    <w:name w:val="6A498604F28E403DBEDF1F861BA1B398"/>
  </w:style>
  <w:style w:type="paragraph" w:customStyle="1" w:styleId="5888B8B448C24CDBA19E09DCA8E9C10B">
    <w:name w:val="5888B8B448C24CDBA19E09DCA8E9C10B"/>
  </w:style>
  <w:style w:type="paragraph" w:customStyle="1" w:styleId="049DF28AF08E4FA7A612280C6150AF98">
    <w:name w:val="049DF28AF08E4FA7A612280C6150AF98"/>
  </w:style>
  <w:style w:type="paragraph" w:customStyle="1" w:styleId="896C667CC2E14282AD873A1BF14A8E13">
    <w:name w:val="896C667CC2E14282AD873A1BF14A8E13"/>
  </w:style>
  <w:style w:type="paragraph" w:customStyle="1" w:styleId="0EB78637109A43F0A3D9AEA5B7C10110">
    <w:name w:val="0EB78637109A43F0A3D9AEA5B7C10110"/>
  </w:style>
  <w:style w:type="paragraph" w:customStyle="1" w:styleId="D70172DD3BB84D699FE7DB20F0439B1E">
    <w:name w:val="D70172DD3BB84D699FE7DB20F0439B1E"/>
  </w:style>
  <w:style w:type="paragraph" w:customStyle="1" w:styleId="94109F00DC32497DA18EC70AB1B1E2E7">
    <w:name w:val="94109F00DC32497DA18EC70AB1B1E2E7"/>
  </w:style>
  <w:style w:type="paragraph" w:customStyle="1" w:styleId="B85B9C640D544176B6D2EDBA53529A51">
    <w:name w:val="B85B9C640D544176B6D2EDBA53529A51"/>
  </w:style>
  <w:style w:type="paragraph" w:customStyle="1" w:styleId="00155CCA87F34EBAA977B1CA235252AD">
    <w:name w:val="00155CCA87F34EBAA977B1CA235252AD"/>
  </w:style>
  <w:style w:type="paragraph" w:customStyle="1" w:styleId="0FF975E4EFC94E4EB10EB871ABC4373D">
    <w:name w:val="0FF975E4EFC94E4EB10EB871ABC4373D"/>
  </w:style>
  <w:style w:type="paragraph" w:customStyle="1" w:styleId="DE7FB5FE985E4896A63448DA2B1CD978">
    <w:name w:val="DE7FB5FE985E4896A63448DA2B1CD978"/>
  </w:style>
  <w:style w:type="paragraph" w:customStyle="1" w:styleId="B3BD8F42CF1A4D85A52C1E1D9E276FC0">
    <w:name w:val="B3BD8F42CF1A4D85A52C1E1D9E276FC0"/>
  </w:style>
  <w:style w:type="paragraph" w:customStyle="1" w:styleId="C8C65EA97103437C870BA33D94C71E33">
    <w:name w:val="C8C65EA97103437C870BA33D94C71E33"/>
  </w:style>
  <w:style w:type="paragraph" w:customStyle="1" w:styleId="349A97E1300D4D4B9F0A37D865A95CB6">
    <w:name w:val="349A97E1300D4D4B9F0A37D865A95CB6"/>
  </w:style>
  <w:style w:type="character" w:styleId="Hyperlink">
    <w:name w:val="Hyperlink"/>
    <w:basedOn w:val="DefaultParagraphFont"/>
    <w:uiPriority w:val="99"/>
    <w:unhideWhenUsed/>
    <w:rPr>
      <w:color w:val="0563C1" w:themeColor="hyperlink"/>
      <w:u w:val="single"/>
    </w:rPr>
  </w:style>
  <w:style w:type="paragraph" w:customStyle="1" w:styleId="5F91C87AE2454CC2B00D9E175FE6EF97">
    <w:name w:val="5F91C87AE2454CC2B00D9E175FE6EF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{DFB3C076-7FA1-4BCB-8D46-C2795723964F}tf03982351_win32</Template>
  <TotalTime>0</TotalTime>
  <Pages>8</Pages>
  <Words>1128</Words>
  <Characters>6769</Characters>
  <Application>Microsoft Office Word</Application>
  <DocSecurity>0</DocSecurity>
  <Lines>215</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2023-10-21T06:53:00Z</dcterms:created>
  <dcterms:modified xsi:type="dcterms:W3CDTF">2023-10-21T07:36:00Z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91db54ad-8ef0-4056-a4be-5fc3e3ad88cc</vt:lpwstr>
  </property>
</Properties>
</file>